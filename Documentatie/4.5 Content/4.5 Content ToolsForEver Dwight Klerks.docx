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B1116" w:rsidRDefault="0033710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337101">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B613EA">
                                      <w:rPr>
                                        <w:i/>
                                        <w:iCs/>
                                        <w:color w:val="244583" w:themeColor="accent2" w:themeShade="80"/>
                                        <w:sz w:val="28"/>
                                        <w:szCs w:val="28"/>
                                      </w:rPr>
                                      <w:t>4.5</w:t>
                                    </w:r>
                                    <w:r w:rsidR="00680F69" w:rsidRPr="008B1116">
                                      <w:rPr>
                                        <w:i/>
                                        <w:iCs/>
                                        <w:color w:val="244583" w:themeColor="accent2" w:themeShade="80"/>
                                        <w:sz w:val="28"/>
                                        <w:szCs w:val="28"/>
                                      </w:rPr>
                                      <w:t xml:space="preserve"> </w:t>
                                    </w:r>
                                    <w:r w:rsidR="00B613EA">
                                      <w:rPr>
                                        <w:i/>
                                        <w:iCs/>
                                        <w:color w:val="244583" w:themeColor="accent2" w:themeShade="80"/>
                                        <w:sz w:val="28"/>
                                        <w:szCs w:val="28"/>
                                      </w:rPr>
                                      <w:t>Content</w:t>
                                    </w:r>
                                  </w:sdtContent>
                                </w:sdt>
                              </w:p>
                              <w:p w:rsidR="00022E8E" w:rsidRPr="008B1116" w:rsidRDefault="00B613EA">
                                <w:pPr>
                                  <w:rPr>
                                    <w:i/>
                                    <w:iCs/>
                                    <w:color w:val="244583" w:themeColor="accent2" w:themeShade="80"/>
                                    <w:sz w:val="28"/>
                                    <w:szCs w:val="28"/>
                                  </w:rPr>
                                </w:pPr>
                                <w:r>
                                  <w:rPr>
                                    <w:i/>
                                    <w:iCs/>
                                    <w:color w:val="244583" w:themeColor="accent2" w:themeShade="80"/>
                                    <w:sz w:val="28"/>
                                    <w:szCs w:val="28"/>
                                  </w:rPr>
                                  <w:t>2</w:t>
                                </w:r>
                                <w:r w:rsidR="00A71AD3">
                                  <w:rPr>
                                    <w:i/>
                                    <w:iCs/>
                                    <w:color w:val="244583" w:themeColor="accent2" w:themeShade="80"/>
                                    <w:sz w:val="28"/>
                                    <w:szCs w:val="28"/>
                                  </w:rPr>
                                  <w:t xml:space="preserve"> </w:t>
                                </w:r>
                                <w:r>
                                  <w:rPr>
                                    <w:i/>
                                    <w:iCs/>
                                    <w:color w:val="244583" w:themeColor="accent2" w:themeShade="80"/>
                                    <w:sz w:val="28"/>
                                    <w:szCs w:val="28"/>
                                  </w:rPr>
                                  <w:t>Content</w:t>
                                </w:r>
                              </w:p>
                              <w:p w:rsidR="00022E8E" w:rsidRPr="008B1116" w:rsidRDefault="00337101">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B1116" w:rsidRDefault="0033710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337101">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B613EA">
                                <w:rPr>
                                  <w:i/>
                                  <w:iCs/>
                                  <w:color w:val="244583" w:themeColor="accent2" w:themeShade="80"/>
                                  <w:sz w:val="28"/>
                                  <w:szCs w:val="28"/>
                                </w:rPr>
                                <w:t>4.5</w:t>
                              </w:r>
                              <w:r w:rsidR="00680F69" w:rsidRPr="008B1116">
                                <w:rPr>
                                  <w:i/>
                                  <w:iCs/>
                                  <w:color w:val="244583" w:themeColor="accent2" w:themeShade="80"/>
                                  <w:sz w:val="28"/>
                                  <w:szCs w:val="28"/>
                                </w:rPr>
                                <w:t xml:space="preserve"> </w:t>
                              </w:r>
                              <w:r w:rsidR="00B613EA">
                                <w:rPr>
                                  <w:i/>
                                  <w:iCs/>
                                  <w:color w:val="244583" w:themeColor="accent2" w:themeShade="80"/>
                                  <w:sz w:val="28"/>
                                  <w:szCs w:val="28"/>
                                </w:rPr>
                                <w:t>Content</w:t>
                              </w:r>
                            </w:sdtContent>
                          </w:sdt>
                        </w:p>
                        <w:p w:rsidR="00022E8E" w:rsidRPr="008B1116" w:rsidRDefault="00B613EA">
                          <w:pPr>
                            <w:rPr>
                              <w:i/>
                              <w:iCs/>
                              <w:color w:val="244583" w:themeColor="accent2" w:themeShade="80"/>
                              <w:sz w:val="28"/>
                              <w:szCs w:val="28"/>
                            </w:rPr>
                          </w:pPr>
                          <w:r>
                            <w:rPr>
                              <w:i/>
                              <w:iCs/>
                              <w:color w:val="244583" w:themeColor="accent2" w:themeShade="80"/>
                              <w:sz w:val="28"/>
                              <w:szCs w:val="28"/>
                            </w:rPr>
                            <w:t>2</w:t>
                          </w:r>
                          <w:r w:rsidR="00A71AD3">
                            <w:rPr>
                              <w:i/>
                              <w:iCs/>
                              <w:color w:val="244583" w:themeColor="accent2" w:themeShade="80"/>
                              <w:sz w:val="28"/>
                              <w:szCs w:val="28"/>
                            </w:rPr>
                            <w:t xml:space="preserve"> </w:t>
                          </w:r>
                          <w:r>
                            <w:rPr>
                              <w:i/>
                              <w:iCs/>
                              <w:color w:val="244583" w:themeColor="accent2" w:themeShade="80"/>
                              <w:sz w:val="28"/>
                              <w:szCs w:val="28"/>
                            </w:rPr>
                            <w:t>Content</w:t>
                          </w:r>
                        </w:p>
                        <w:p w:rsidR="00022E8E" w:rsidRPr="008B1116" w:rsidRDefault="00337101">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33710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337101">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33710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337101">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0C68DE"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876429" w:history="1">
            <w:r w:rsidR="000C68DE" w:rsidRPr="005C38F2">
              <w:rPr>
                <w:rStyle w:val="Hyperlink"/>
                <w:noProof/>
              </w:rPr>
              <w:t>4.5 Content</w:t>
            </w:r>
            <w:r w:rsidR="000C68DE">
              <w:rPr>
                <w:noProof/>
                <w:webHidden/>
              </w:rPr>
              <w:tab/>
            </w:r>
            <w:r w:rsidR="000C68DE">
              <w:rPr>
                <w:noProof/>
                <w:webHidden/>
              </w:rPr>
              <w:fldChar w:fldCharType="begin"/>
            </w:r>
            <w:r w:rsidR="000C68DE">
              <w:rPr>
                <w:noProof/>
                <w:webHidden/>
              </w:rPr>
              <w:instrText xml:space="preserve"> PAGEREF _Toc454876429 \h </w:instrText>
            </w:r>
            <w:r w:rsidR="000C68DE">
              <w:rPr>
                <w:noProof/>
                <w:webHidden/>
              </w:rPr>
            </w:r>
            <w:r w:rsidR="000C68DE">
              <w:rPr>
                <w:noProof/>
                <w:webHidden/>
              </w:rPr>
              <w:fldChar w:fldCharType="separate"/>
            </w:r>
            <w:r w:rsidR="000C68DE">
              <w:rPr>
                <w:noProof/>
                <w:webHidden/>
              </w:rPr>
              <w:t>2</w:t>
            </w:r>
            <w:r w:rsidR="000C68DE">
              <w:rPr>
                <w:noProof/>
                <w:webHidden/>
              </w:rPr>
              <w:fldChar w:fldCharType="end"/>
            </w:r>
          </w:hyperlink>
        </w:p>
        <w:p w:rsidR="000C68DE" w:rsidRDefault="000C68DE">
          <w:pPr>
            <w:pStyle w:val="Inhopg2"/>
            <w:tabs>
              <w:tab w:val="right" w:leader="dot" w:pos="8211"/>
            </w:tabs>
            <w:rPr>
              <w:noProof/>
              <w:color w:val="auto"/>
              <w:sz w:val="22"/>
              <w:szCs w:val="22"/>
              <w:lang w:val="en-US"/>
            </w:rPr>
          </w:pPr>
          <w:hyperlink w:anchor="_Toc454876430" w:history="1">
            <w:r w:rsidRPr="005C38F2">
              <w:rPr>
                <w:rStyle w:val="Hyperlink"/>
                <w:noProof/>
              </w:rPr>
              <w:t>Regels met betrekking tot aangeleverde content</w:t>
            </w:r>
            <w:r>
              <w:rPr>
                <w:noProof/>
                <w:webHidden/>
              </w:rPr>
              <w:tab/>
            </w:r>
            <w:r>
              <w:rPr>
                <w:noProof/>
                <w:webHidden/>
              </w:rPr>
              <w:fldChar w:fldCharType="begin"/>
            </w:r>
            <w:r>
              <w:rPr>
                <w:noProof/>
                <w:webHidden/>
              </w:rPr>
              <w:instrText xml:space="preserve"> PAGEREF _Toc454876430 \h </w:instrText>
            </w:r>
            <w:r>
              <w:rPr>
                <w:noProof/>
                <w:webHidden/>
              </w:rPr>
            </w:r>
            <w:r>
              <w:rPr>
                <w:noProof/>
                <w:webHidden/>
              </w:rPr>
              <w:fldChar w:fldCharType="separate"/>
            </w:r>
            <w:r>
              <w:rPr>
                <w:noProof/>
                <w:webHidden/>
              </w:rPr>
              <w:t>2</w:t>
            </w:r>
            <w:r>
              <w:rPr>
                <w:noProof/>
                <w:webHidden/>
              </w:rPr>
              <w:fldChar w:fldCharType="end"/>
            </w:r>
          </w:hyperlink>
        </w:p>
        <w:p w:rsidR="000C68DE" w:rsidRDefault="000C68DE">
          <w:pPr>
            <w:pStyle w:val="Inhopg2"/>
            <w:tabs>
              <w:tab w:val="right" w:leader="dot" w:pos="8211"/>
            </w:tabs>
            <w:rPr>
              <w:noProof/>
              <w:color w:val="auto"/>
              <w:sz w:val="22"/>
              <w:szCs w:val="22"/>
              <w:lang w:val="en-US"/>
            </w:rPr>
          </w:pPr>
          <w:hyperlink w:anchor="_Toc454876431" w:history="1">
            <w:r w:rsidRPr="005C38F2">
              <w:rPr>
                <w:rStyle w:val="Hyperlink"/>
                <w:noProof/>
              </w:rPr>
              <w:t>Beheerde content van de applicatie</w:t>
            </w:r>
            <w:r>
              <w:rPr>
                <w:noProof/>
                <w:webHidden/>
              </w:rPr>
              <w:tab/>
            </w:r>
            <w:r>
              <w:rPr>
                <w:noProof/>
                <w:webHidden/>
              </w:rPr>
              <w:fldChar w:fldCharType="begin"/>
            </w:r>
            <w:r>
              <w:rPr>
                <w:noProof/>
                <w:webHidden/>
              </w:rPr>
              <w:instrText xml:space="preserve"> PAGEREF _Toc454876431 \h </w:instrText>
            </w:r>
            <w:r>
              <w:rPr>
                <w:noProof/>
                <w:webHidden/>
              </w:rPr>
            </w:r>
            <w:r>
              <w:rPr>
                <w:noProof/>
                <w:webHidden/>
              </w:rPr>
              <w:fldChar w:fldCharType="separate"/>
            </w:r>
            <w:r>
              <w:rPr>
                <w:noProof/>
                <w:webHidden/>
              </w:rPr>
              <w:t>2</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876429"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695C50" w:rsidRPr="008B1116" w:rsidRDefault="00B613EA" w:rsidP="008B1116">
          <w:pPr>
            <w:pStyle w:val="Kop1"/>
            <w:shd w:val="clear" w:color="auto" w:fill="E65B01" w:themeFill="accent1" w:themeFillShade="BF"/>
            <w:rPr>
              <w:color w:val="FFFFFF" w:themeColor="background1"/>
            </w:rPr>
          </w:pPr>
          <w:r w:rsidRPr="00B613EA">
            <w:rPr>
              <w:color w:val="FFFFFF" w:themeColor="background1"/>
            </w:rPr>
            <w:t>4.5 Content</w:t>
          </w:r>
        </w:p>
      </w:sdtContent>
    </w:sdt>
    <w:bookmarkEnd w:id="0" w:displacedByCustomXml="prev"/>
    <w:p w:rsidR="00695C50" w:rsidRDefault="003344CC" w:rsidP="00911EA2">
      <w:pPr>
        <w:pStyle w:val="Kop2"/>
        <w:shd w:val="clear" w:color="auto" w:fill="FEB686" w:themeFill="accent1" w:themeFillTint="99"/>
        <w:rPr>
          <w:color w:val="FFFFFF" w:themeColor="background1"/>
        </w:rPr>
      </w:pPr>
      <w:bookmarkStart w:id="1" w:name="_Toc454876430"/>
      <w:r>
        <w:rPr>
          <w:color w:val="FFFFFF" w:themeColor="background1"/>
        </w:rPr>
        <w:t>Regels met betrekking tot aangeleverde content</w:t>
      </w:r>
      <w:bookmarkEnd w:id="1"/>
    </w:p>
    <w:p w:rsidR="00763B85" w:rsidRPr="00763B85" w:rsidRDefault="00763B85" w:rsidP="00763B85">
      <w:pPr>
        <w:autoSpaceDE w:val="0"/>
        <w:autoSpaceDN w:val="0"/>
        <w:adjustRightInd w:val="0"/>
        <w:spacing w:after="0" w:line="240" w:lineRule="auto"/>
        <w:rPr>
          <w:rFonts w:ascii="Calibri" w:eastAsia="Times New Roman" w:hAnsi="Calibri" w:cs="Calibri"/>
          <w:b/>
          <w:color w:val="000000"/>
          <w:sz w:val="24"/>
          <w:szCs w:val="24"/>
          <w:lang w:eastAsia="nl-NL"/>
        </w:rPr>
      </w:pPr>
      <w:r w:rsidRPr="00763B85">
        <w:rPr>
          <w:rFonts w:ascii="Calibri" w:eastAsia="Times New Roman" w:hAnsi="Calibri" w:cs="Calibri"/>
          <w:b/>
          <w:color w:val="000000"/>
          <w:sz w:val="24"/>
          <w:szCs w:val="24"/>
          <w:lang w:eastAsia="nl-NL"/>
        </w:rPr>
        <w:t>Nieuwe content procedure</w:t>
      </w:r>
    </w:p>
    <w:p w:rsidR="00763B85" w:rsidRPr="00763B85" w:rsidRDefault="00763B85" w:rsidP="00763B85">
      <w:pPr>
        <w:autoSpaceDE w:val="0"/>
        <w:autoSpaceDN w:val="0"/>
        <w:adjustRightInd w:val="0"/>
        <w:spacing w:after="0" w:line="240" w:lineRule="auto"/>
        <w:rPr>
          <w:rFonts w:ascii="Calibri" w:eastAsia="Times New Roman" w:hAnsi="Calibri" w:cs="Calibri"/>
          <w:color w:val="000000"/>
          <w:sz w:val="24"/>
          <w:szCs w:val="24"/>
          <w:lang w:eastAsia="nl-NL"/>
        </w:rPr>
      </w:pPr>
      <w:r w:rsidRPr="00763B85">
        <w:rPr>
          <w:rFonts w:ascii="Calibri" w:eastAsia="Times New Roman" w:hAnsi="Calibri" w:cs="Calibri"/>
          <w:color w:val="000000"/>
          <w:sz w:val="24"/>
          <w:szCs w:val="24"/>
          <w:lang w:eastAsia="nl-NL"/>
        </w:rPr>
        <w:t xml:space="preserve">Wanneer: </w:t>
      </w:r>
      <w:r w:rsidR="00BE552D">
        <w:rPr>
          <w:rFonts w:ascii="Calibri" w:eastAsia="Times New Roman" w:hAnsi="Calibri" w:cs="Calibri"/>
          <w:color w:val="000000"/>
          <w:sz w:val="24"/>
          <w:szCs w:val="24"/>
          <w:lang w:eastAsia="nl-NL"/>
        </w:rPr>
        <w:t>Een nieuwe versie aangeleverd moet worden.</w:t>
      </w:r>
    </w:p>
    <w:p w:rsidR="00763B85" w:rsidRPr="00763B85" w:rsidRDefault="00763B85" w:rsidP="00763B85">
      <w:pPr>
        <w:spacing w:after="0" w:line="269" w:lineRule="auto"/>
        <w:rPr>
          <w:rFonts w:ascii="Calibri" w:eastAsia="Times New Roman" w:hAnsi="Calibri" w:cs="Calibri"/>
          <w:color w:val="000000"/>
          <w:sz w:val="24"/>
          <w:szCs w:val="24"/>
          <w:lang w:eastAsia="nl-NL"/>
        </w:rPr>
      </w:pPr>
      <w:r w:rsidRPr="00763B85">
        <w:rPr>
          <w:rFonts w:ascii="Calibri" w:eastAsia="Times New Roman" w:hAnsi="Calibri" w:cs="Calibri"/>
          <w:color w:val="000000"/>
          <w:sz w:val="24"/>
          <w:szCs w:val="24"/>
          <w:lang w:eastAsia="nl-NL"/>
        </w:rPr>
        <w:t xml:space="preserve">Verantwoordelijk: </w:t>
      </w:r>
      <w:r w:rsidR="000C5E9D">
        <w:rPr>
          <w:rFonts w:ascii="Calibri" w:eastAsia="Times New Roman" w:hAnsi="Calibri" w:cs="Calibri"/>
          <w:color w:val="000000"/>
          <w:sz w:val="24"/>
          <w:szCs w:val="24"/>
          <w:lang w:eastAsia="nl-NL"/>
        </w:rPr>
        <w:t>Opdrachtgever / Programmeur(Uitvoerder)</w:t>
      </w:r>
    </w:p>
    <w:p w:rsidR="00763B85" w:rsidRDefault="00763B85" w:rsidP="00763B85">
      <w:pPr>
        <w:spacing w:after="0" w:line="269" w:lineRule="auto"/>
        <w:rPr>
          <w:rFonts w:ascii="Calibri" w:eastAsia="Times New Roman" w:hAnsi="Calibri" w:cs="Calibri"/>
          <w:color w:val="000000"/>
          <w:sz w:val="24"/>
          <w:szCs w:val="24"/>
          <w:lang w:eastAsia="nl-NL"/>
        </w:rPr>
      </w:pPr>
      <w:r w:rsidRPr="00763B85">
        <w:rPr>
          <w:rFonts w:ascii="Calibri" w:eastAsia="Times New Roman" w:hAnsi="Calibri" w:cs="Calibri"/>
          <w:color w:val="000000"/>
          <w:sz w:val="24"/>
          <w:szCs w:val="24"/>
          <w:lang w:eastAsia="nl-NL"/>
        </w:rPr>
        <w:t>Stappen:</w:t>
      </w:r>
    </w:p>
    <w:p w:rsidR="00326B99" w:rsidRDefault="00326B99" w:rsidP="00763B85">
      <w:p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Opdrachtgever</w:t>
      </w:r>
    </w:p>
    <w:p w:rsidR="006E0067" w:rsidRDefault="00326B99" w:rsidP="000E53DB">
      <w:pPr>
        <w:pStyle w:val="Lijstalinea"/>
        <w:numPr>
          <w:ilvl w:val="0"/>
          <w:numId w:val="5"/>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Stel een e-mail op waarin u duidelijk beschrijft wat er moet gebeuren.</w:t>
      </w:r>
    </w:p>
    <w:p w:rsidR="00326B99" w:rsidRPr="000E53DB" w:rsidRDefault="00326B99" w:rsidP="000E53DB">
      <w:pPr>
        <w:pStyle w:val="Lijstalinea"/>
        <w:numPr>
          <w:ilvl w:val="0"/>
          <w:numId w:val="5"/>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Voeg de bijlage in de mail toe indien nodig is.</w:t>
      </w:r>
    </w:p>
    <w:p w:rsidR="00763B85" w:rsidRPr="00763B85" w:rsidRDefault="00763B85" w:rsidP="00763B85">
      <w:pPr>
        <w:autoSpaceDE w:val="0"/>
        <w:autoSpaceDN w:val="0"/>
        <w:adjustRightInd w:val="0"/>
        <w:spacing w:after="0" w:line="240" w:lineRule="auto"/>
        <w:rPr>
          <w:rFonts w:ascii="Calibri" w:eastAsia="Times New Roman" w:hAnsi="Calibri" w:cs="Calibri"/>
          <w:b/>
          <w:bCs/>
          <w:color w:val="000000"/>
          <w:sz w:val="28"/>
          <w:szCs w:val="28"/>
          <w:lang w:eastAsia="nl-NL"/>
        </w:rPr>
      </w:pPr>
    </w:p>
    <w:p w:rsidR="00763B85" w:rsidRPr="00763B85" w:rsidRDefault="00763B85" w:rsidP="00763B85">
      <w:pPr>
        <w:autoSpaceDE w:val="0"/>
        <w:autoSpaceDN w:val="0"/>
        <w:adjustRightInd w:val="0"/>
        <w:spacing w:after="0" w:line="240" w:lineRule="auto"/>
        <w:rPr>
          <w:rFonts w:ascii="Calibri" w:eastAsia="Times New Roman" w:hAnsi="Calibri" w:cs="Calibri"/>
          <w:b/>
          <w:color w:val="000000"/>
          <w:sz w:val="24"/>
          <w:szCs w:val="24"/>
          <w:lang w:eastAsia="nl-NL"/>
        </w:rPr>
      </w:pPr>
      <w:r w:rsidRPr="00763B85">
        <w:rPr>
          <w:rFonts w:ascii="Calibri" w:eastAsia="Times New Roman" w:hAnsi="Calibri" w:cs="Calibri"/>
          <w:b/>
          <w:color w:val="000000"/>
          <w:sz w:val="24"/>
          <w:szCs w:val="24"/>
          <w:lang w:eastAsia="nl-NL"/>
        </w:rPr>
        <w:t>Teksten</w:t>
      </w:r>
    </w:p>
    <w:p w:rsidR="00E82618" w:rsidRDefault="0048132A" w:rsidP="00763B85">
      <w:p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Tekste</w:t>
      </w:r>
      <w:r w:rsidR="00326B99">
        <w:rPr>
          <w:rFonts w:ascii="Calibri" w:eastAsia="Times New Roman" w:hAnsi="Calibri" w:cs="Times New Roman"/>
          <w:color w:val="auto"/>
          <w:sz w:val="22"/>
          <w:szCs w:val="24"/>
          <w:lang w:eastAsia="nl-NL"/>
        </w:rPr>
        <w:t>n worden aangeleverd in een tekst</w:t>
      </w:r>
      <w:r>
        <w:rPr>
          <w:rFonts w:ascii="Calibri" w:eastAsia="Times New Roman" w:hAnsi="Calibri" w:cs="Times New Roman"/>
          <w:color w:val="auto"/>
          <w:sz w:val="22"/>
          <w:szCs w:val="24"/>
          <w:lang w:eastAsia="nl-NL"/>
        </w:rPr>
        <w:t xml:space="preserve"> document.</w:t>
      </w:r>
      <w:r w:rsidR="00326B99">
        <w:rPr>
          <w:rFonts w:ascii="Calibri" w:eastAsia="Times New Roman" w:hAnsi="Calibri" w:cs="Times New Roman"/>
          <w:color w:val="auto"/>
          <w:sz w:val="22"/>
          <w:szCs w:val="24"/>
          <w:lang w:eastAsia="nl-NL"/>
        </w:rPr>
        <w:t xml:space="preserve"> In dat document </w:t>
      </w:r>
      <w:r w:rsidR="001376E1">
        <w:rPr>
          <w:rFonts w:ascii="Calibri" w:eastAsia="Times New Roman" w:hAnsi="Calibri" w:cs="Times New Roman"/>
          <w:color w:val="auto"/>
          <w:sz w:val="22"/>
          <w:szCs w:val="24"/>
          <w:lang w:eastAsia="nl-NL"/>
        </w:rPr>
        <w:t>wordt duidelijk beschreven wat</w:t>
      </w:r>
      <w:r w:rsidR="00E82618">
        <w:rPr>
          <w:rFonts w:ascii="Calibri" w:eastAsia="Times New Roman" w:hAnsi="Calibri" w:cs="Times New Roman"/>
          <w:color w:val="auto"/>
          <w:sz w:val="22"/>
          <w:szCs w:val="24"/>
          <w:lang w:eastAsia="nl-NL"/>
        </w:rPr>
        <w:t xml:space="preserve"> er moet gebeuren met de tekst.</w:t>
      </w:r>
      <w:r w:rsidR="00E82618">
        <w:rPr>
          <w:rFonts w:ascii="Calibri" w:eastAsia="Times New Roman" w:hAnsi="Calibri" w:cs="Times New Roman"/>
          <w:color w:val="auto"/>
          <w:sz w:val="22"/>
          <w:szCs w:val="24"/>
          <w:lang w:eastAsia="nl-NL"/>
        </w:rPr>
        <w:br/>
        <w:t>Wij accepteren alleen de volgende bestandstypes:</w:t>
      </w:r>
    </w:p>
    <w:p w:rsidR="00E82618" w:rsidRDefault="00E82618" w:rsidP="00E82618">
      <w:pPr>
        <w:pStyle w:val="Lijstalinea"/>
        <w:numPr>
          <w:ilvl w:val="0"/>
          <w:numId w:val="6"/>
        </w:num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.docx</w:t>
      </w:r>
    </w:p>
    <w:p w:rsidR="00E82618" w:rsidRDefault="00E82618" w:rsidP="00E82618">
      <w:pPr>
        <w:pStyle w:val="Lijstalinea"/>
        <w:numPr>
          <w:ilvl w:val="0"/>
          <w:numId w:val="6"/>
        </w:num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.txt</w:t>
      </w:r>
    </w:p>
    <w:p w:rsidR="00003EE2" w:rsidRPr="00E82618" w:rsidRDefault="00003EE2" w:rsidP="00E82618">
      <w:pPr>
        <w:pStyle w:val="Lijstalinea"/>
        <w:numPr>
          <w:ilvl w:val="0"/>
          <w:numId w:val="6"/>
        </w:num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.doc</w:t>
      </w:r>
    </w:p>
    <w:p w:rsidR="0048132A" w:rsidRPr="00763B85" w:rsidRDefault="0048132A" w:rsidP="00763B85">
      <w:pPr>
        <w:spacing w:after="0" w:line="269" w:lineRule="auto"/>
        <w:rPr>
          <w:rFonts w:ascii="Calibri" w:eastAsia="Times New Roman" w:hAnsi="Calibri" w:cs="Times New Roman"/>
          <w:color w:val="auto"/>
          <w:sz w:val="22"/>
          <w:szCs w:val="24"/>
          <w:lang w:eastAsia="nl-NL"/>
        </w:rPr>
      </w:pPr>
    </w:p>
    <w:p w:rsidR="00763B85" w:rsidRPr="00763B85" w:rsidRDefault="00763B85" w:rsidP="00763B85">
      <w:pPr>
        <w:autoSpaceDE w:val="0"/>
        <w:autoSpaceDN w:val="0"/>
        <w:adjustRightInd w:val="0"/>
        <w:spacing w:after="0" w:line="240" w:lineRule="auto"/>
        <w:rPr>
          <w:rFonts w:ascii="Calibri" w:eastAsia="Times New Roman" w:hAnsi="Calibri" w:cs="Calibri"/>
          <w:b/>
          <w:color w:val="000000"/>
          <w:sz w:val="24"/>
          <w:szCs w:val="24"/>
          <w:lang w:eastAsia="nl-NL"/>
        </w:rPr>
      </w:pPr>
      <w:r w:rsidRPr="00763B85">
        <w:rPr>
          <w:rFonts w:ascii="Calibri" w:eastAsia="Times New Roman" w:hAnsi="Calibri" w:cs="Calibri"/>
          <w:b/>
          <w:color w:val="000000"/>
          <w:sz w:val="24"/>
          <w:szCs w:val="24"/>
          <w:lang w:eastAsia="nl-NL"/>
        </w:rPr>
        <w:t>Afbeeldingen</w:t>
      </w:r>
    </w:p>
    <w:p w:rsidR="00763B85" w:rsidRDefault="00BE552D" w:rsidP="00763B85">
      <w:p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Afbeeldingen</w:t>
      </w:r>
      <w:r w:rsidR="00763B85" w:rsidRPr="00763B85">
        <w:rPr>
          <w:rFonts w:ascii="Calibri" w:eastAsia="Times New Roman" w:hAnsi="Calibri" w:cs="Times New Roman"/>
          <w:color w:val="auto"/>
          <w:sz w:val="22"/>
          <w:szCs w:val="24"/>
          <w:lang w:eastAsia="nl-NL"/>
        </w:rPr>
        <w:t xml:space="preserve"> (dus ook foto</w:t>
      </w:r>
      <w:r w:rsidR="00F13A9D">
        <w:rPr>
          <w:rFonts w:ascii="Calibri" w:eastAsia="Times New Roman" w:hAnsi="Calibri" w:cs="Times New Roman"/>
          <w:color w:val="auto"/>
          <w:sz w:val="22"/>
          <w:szCs w:val="24"/>
          <w:lang w:eastAsia="nl-NL"/>
        </w:rPr>
        <w:t>’</w:t>
      </w:r>
      <w:r w:rsidR="00763B85" w:rsidRPr="00763B85">
        <w:rPr>
          <w:rFonts w:ascii="Calibri" w:eastAsia="Times New Roman" w:hAnsi="Calibri" w:cs="Times New Roman"/>
          <w:color w:val="auto"/>
          <w:sz w:val="22"/>
          <w:szCs w:val="24"/>
          <w:lang w:eastAsia="nl-NL"/>
        </w:rPr>
        <w:t>s</w:t>
      </w:r>
      <w:r>
        <w:rPr>
          <w:rFonts w:ascii="Calibri" w:eastAsia="Times New Roman" w:hAnsi="Calibri" w:cs="Times New Roman"/>
          <w:color w:val="auto"/>
          <w:sz w:val="22"/>
          <w:szCs w:val="24"/>
          <w:lang w:eastAsia="nl-NL"/>
        </w:rPr>
        <w:t xml:space="preserve"> </w:t>
      </w:r>
      <w:r w:rsidR="00F13A9D">
        <w:rPr>
          <w:rFonts w:ascii="Calibri" w:eastAsia="Times New Roman" w:hAnsi="Calibri" w:cs="Times New Roman"/>
          <w:color w:val="auto"/>
          <w:sz w:val="22"/>
          <w:szCs w:val="24"/>
          <w:lang w:eastAsia="nl-NL"/>
        </w:rPr>
        <w:t>en iconen) graag zo groot mogelijk aanleveren. Mochten ze niet in de e-mail passen. Dan graag via wetransfer. En dat u dan de link in de e-mail meegeeft.</w:t>
      </w:r>
    </w:p>
    <w:p w:rsidR="00F13A9D" w:rsidRDefault="00F13A9D" w:rsidP="00763B85">
      <w:p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Wij accepteren alleen de volgende bestandstypes:</w:t>
      </w:r>
    </w:p>
    <w:p w:rsidR="00F13A9D" w:rsidRDefault="00F13A9D" w:rsidP="00763B85">
      <w:p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Voor foto’s of afbeeldingen</w:t>
      </w:r>
    </w:p>
    <w:p w:rsidR="00F13A9D" w:rsidRDefault="00F13A9D" w:rsidP="00F13A9D">
      <w:pPr>
        <w:pStyle w:val="Lijstalinea"/>
        <w:numPr>
          <w:ilvl w:val="0"/>
          <w:numId w:val="7"/>
        </w:num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.jpeg</w:t>
      </w:r>
    </w:p>
    <w:p w:rsidR="00F13A9D" w:rsidRDefault="00F13A9D" w:rsidP="00F13A9D">
      <w:pPr>
        <w:pStyle w:val="Lijstalinea"/>
        <w:numPr>
          <w:ilvl w:val="0"/>
          <w:numId w:val="7"/>
        </w:num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.JPEG</w:t>
      </w:r>
    </w:p>
    <w:p w:rsidR="00F13A9D" w:rsidRPr="00F13A9D" w:rsidRDefault="00F13A9D" w:rsidP="00F13A9D">
      <w:p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Voor iconen of logo’s</w:t>
      </w:r>
    </w:p>
    <w:p w:rsidR="00F13A9D" w:rsidRPr="00F13A9D" w:rsidRDefault="00F13A9D" w:rsidP="00F13A9D">
      <w:pPr>
        <w:pStyle w:val="Lijstalinea"/>
        <w:numPr>
          <w:ilvl w:val="0"/>
          <w:numId w:val="7"/>
        </w:numPr>
        <w:spacing w:after="0" w:line="269" w:lineRule="auto"/>
        <w:rPr>
          <w:rFonts w:ascii="Calibri" w:eastAsia="Times New Roman" w:hAnsi="Calibri" w:cs="Times New Roman"/>
          <w:color w:val="auto"/>
          <w:sz w:val="22"/>
          <w:szCs w:val="24"/>
          <w:lang w:eastAsia="nl-NL"/>
        </w:rPr>
      </w:pPr>
      <w:r>
        <w:rPr>
          <w:rFonts w:ascii="Calibri" w:eastAsia="Times New Roman" w:hAnsi="Calibri" w:cs="Times New Roman"/>
          <w:color w:val="auto"/>
          <w:sz w:val="22"/>
          <w:szCs w:val="24"/>
          <w:lang w:eastAsia="nl-NL"/>
        </w:rPr>
        <w:t>.png</w:t>
      </w:r>
    </w:p>
    <w:p w:rsidR="00763B85" w:rsidRPr="00763B85" w:rsidRDefault="00763B85" w:rsidP="00763B85">
      <w:pPr>
        <w:spacing w:after="0" w:line="269" w:lineRule="auto"/>
        <w:rPr>
          <w:rFonts w:ascii="Arial" w:eastAsia="Times New Roman" w:hAnsi="Arial" w:cs="Times New Roman"/>
          <w:color w:val="auto"/>
          <w:sz w:val="22"/>
          <w:szCs w:val="24"/>
          <w:lang w:eastAsia="nl-NL"/>
        </w:rPr>
      </w:pPr>
    </w:p>
    <w:p w:rsidR="00763B85" w:rsidRPr="00763B85" w:rsidRDefault="00763B85" w:rsidP="00763B85">
      <w:pPr>
        <w:autoSpaceDE w:val="0"/>
        <w:autoSpaceDN w:val="0"/>
        <w:adjustRightInd w:val="0"/>
        <w:spacing w:after="0" w:line="240" w:lineRule="auto"/>
        <w:rPr>
          <w:rFonts w:ascii="Calibri" w:eastAsia="Times New Roman" w:hAnsi="Calibri" w:cs="Calibri"/>
          <w:b/>
          <w:color w:val="000000"/>
          <w:sz w:val="24"/>
          <w:szCs w:val="24"/>
          <w:lang w:eastAsia="nl-NL"/>
        </w:rPr>
      </w:pPr>
      <w:r w:rsidRPr="00763B85">
        <w:rPr>
          <w:rFonts w:ascii="Calibri" w:eastAsia="Times New Roman" w:hAnsi="Calibri" w:cs="Calibri"/>
          <w:b/>
          <w:color w:val="000000"/>
          <w:sz w:val="24"/>
          <w:szCs w:val="24"/>
          <w:lang w:eastAsia="nl-NL"/>
        </w:rPr>
        <w:t>Tabulaire gegevens</w:t>
      </w:r>
    </w:p>
    <w:p w:rsidR="00763B85" w:rsidRPr="00763B85" w:rsidRDefault="00763B85" w:rsidP="00763B85">
      <w:pPr>
        <w:spacing w:after="0" w:line="269" w:lineRule="auto"/>
        <w:rPr>
          <w:rFonts w:ascii="Calibri" w:eastAsia="Times New Roman" w:hAnsi="Calibri" w:cs="Times New Roman"/>
          <w:color w:val="auto"/>
          <w:sz w:val="22"/>
          <w:szCs w:val="24"/>
          <w:lang w:eastAsia="nl-NL"/>
        </w:rPr>
      </w:pPr>
      <w:r w:rsidRPr="00763B85">
        <w:rPr>
          <w:rFonts w:ascii="Calibri" w:eastAsia="Times New Roman" w:hAnsi="Calibri" w:cs="Times New Roman"/>
          <w:color w:val="auto"/>
          <w:sz w:val="22"/>
          <w:szCs w:val="24"/>
          <w:lang w:eastAsia="nl-NL"/>
        </w:rPr>
        <w:t>Tabulaire gegevens worden in csv-formaat (</w:t>
      </w:r>
      <w:r w:rsidRPr="00763B85">
        <w:rPr>
          <w:rFonts w:ascii="Calibri" w:eastAsia="Times New Roman" w:hAnsi="Calibri" w:cs="Times New Roman"/>
          <w:iCs/>
          <w:color w:val="auto"/>
          <w:sz w:val="22"/>
          <w:szCs w:val="24"/>
          <w:lang w:eastAsia="nl-NL"/>
        </w:rPr>
        <w:t>Comma Separated Values)</w:t>
      </w:r>
      <w:r w:rsidRPr="00763B85">
        <w:rPr>
          <w:rFonts w:ascii="Calibri" w:eastAsia="Times New Roman" w:hAnsi="Calibri" w:cs="Times New Roman"/>
          <w:i/>
          <w:iCs/>
          <w:color w:val="auto"/>
          <w:sz w:val="22"/>
          <w:szCs w:val="24"/>
          <w:lang w:eastAsia="nl-NL"/>
        </w:rPr>
        <w:t xml:space="preserve"> </w:t>
      </w:r>
      <w:r w:rsidRPr="00763B85">
        <w:rPr>
          <w:rFonts w:ascii="Calibri" w:eastAsia="Times New Roman" w:hAnsi="Calibri" w:cs="Times New Roman"/>
          <w:color w:val="auto"/>
          <w:sz w:val="22"/>
          <w:szCs w:val="24"/>
          <w:lang w:eastAsia="nl-NL"/>
        </w:rPr>
        <w:t>aangeleverd. Dit formaat is te maken met Excel.</w:t>
      </w:r>
    </w:p>
    <w:p w:rsidR="00A71AD3" w:rsidRDefault="00A71AD3" w:rsidP="00A71AD3"/>
    <w:p w:rsidR="006B3B00" w:rsidRDefault="006B3B00" w:rsidP="006B3B00">
      <w:pPr>
        <w:pStyle w:val="Kop2"/>
        <w:shd w:val="clear" w:color="auto" w:fill="FEB686" w:themeFill="accent1" w:themeFillTint="99"/>
        <w:rPr>
          <w:color w:val="FFFFFF" w:themeColor="background1"/>
        </w:rPr>
      </w:pPr>
      <w:bookmarkStart w:id="2" w:name="_Toc454876431"/>
      <w:r>
        <w:rPr>
          <w:color w:val="FFFFFF" w:themeColor="background1"/>
        </w:rPr>
        <w:t>Beheerde content van de applicatie</w:t>
      </w:r>
      <w:bookmarkEnd w:id="2"/>
    </w:p>
    <w:p w:rsidR="007138C6" w:rsidRPr="007138C6" w:rsidRDefault="00526293" w:rsidP="007138C6">
      <w:r>
        <w:t>De opdrachtgever/klant is zelf verantwoordelijk voor het aanleveren en beheren van de content voor de applicatie.</w:t>
      </w:r>
      <w:r w:rsidR="00786509">
        <w:t xml:space="preserve"> </w:t>
      </w:r>
      <w:r>
        <w:t xml:space="preserve"> </w:t>
      </w:r>
      <w:r w:rsidR="00B13111">
        <w:t xml:space="preserve">FastDevelopment adviseert dat u alleen content alleen levert dat van u is. </w:t>
      </w:r>
      <w:r w:rsidR="00C434A2">
        <w:t>FastDevelopment is zelf verantwoordelijk voor het realiseren van het product</w:t>
      </w:r>
      <w:r w:rsidR="00E126AC">
        <w:t>, maar niet voor de content</w:t>
      </w:r>
      <w:bookmarkStart w:id="3" w:name="_GoBack"/>
      <w:bookmarkEnd w:id="3"/>
      <w:r w:rsidR="00C434A2">
        <w:t>.</w:t>
      </w:r>
    </w:p>
    <w:sectPr w:rsidR="007138C6" w:rsidRPr="007138C6"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101" w:rsidRDefault="00337101">
      <w:pPr>
        <w:spacing w:after="0" w:line="240" w:lineRule="auto"/>
      </w:pPr>
      <w:r>
        <w:separator/>
      </w:r>
    </w:p>
  </w:endnote>
  <w:endnote w:type="continuationSeparator" w:id="0">
    <w:p w:rsidR="00337101" w:rsidRDefault="00337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E126AC">
      <w:rPr>
        <w:noProof/>
      </w:rPr>
      <w:t>2</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101" w:rsidRDefault="00337101">
      <w:pPr>
        <w:spacing w:after="0" w:line="240" w:lineRule="auto"/>
      </w:pPr>
      <w:r>
        <w:separator/>
      </w:r>
    </w:p>
  </w:footnote>
  <w:footnote w:type="continuationSeparator" w:id="0">
    <w:p w:rsidR="00337101" w:rsidRDefault="00337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41C3013"/>
    <w:multiLevelType w:val="hybridMultilevel"/>
    <w:tmpl w:val="222E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73B89"/>
    <w:multiLevelType w:val="hybridMultilevel"/>
    <w:tmpl w:val="8F6CA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67A08"/>
    <w:multiLevelType w:val="hybridMultilevel"/>
    <w:tmpl w:val="AF02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3EE2"/>
    <w:rsid w:val="00006842"/>
    <w:rsid w:val="00007FA1"/>
    <w:rsid w:val="00011A49"/>
    <w:rsid w:val="00022634"/>
    <w:rsid w:val="00022E8E"/>
    <w:rsid w:val="00023AD0"/>
    <w:rsid w:val="000716CA"/>
    <w:rsid w:val="000A32E2"/>
    <w:rsid w:val="000A3A4A"/>
    <w:rsid w:val="000C5E9D"/>
    <w:rsid w:val="000C68DE"/>
    <w:rsid w:val="000E53DB"/>
    <w:rsid w:val="00100820"/>
    <w:rsid w:val="001275F8"/>
    <w:rsid w:val="001376E1"/>
    <w:rsid w:val="00153581"/>
    <w:rsid w:val="00170F4F"/>
    <w:rsid w:val="001719F7"/>
    <w:rsid w:val="0019718E"/>
    <w:rsid w:val="001A4F2E"/>
    <w:rsid w:val="001A6B4D"/>
    <w:rsid w:val="00232034"/>
    <w:rsid w:val="00235D33"/>
    <w:rsid w:val="00240778"/>
    <w:rsid w:val="00272030"/>
    <w:rsid w:val="00272609"/>
    <w:rsid w:val="002D0A58"/>
    <w:rsid w:val="002E6102"/>
    <w:rsid w:val="002F0FCE"/>
    <w:rsid w:val="00302C47"/>
    <w:rsid w:val="00304CFB"/>
    <w:rsid w:val="003122DF"/>
    <w:rsid w:val="00321F05"/>
    <w:rsid w:val="003256B0"/>
    <w:rsid w:val="00326B99"/>
    <w:rsid w:val="003344CC"/>
    <w:rsid w:val="00337101"/>
    <w:rsid w:val="00340039"/>
    <w:rsid w:val="00344CDB"/>
    <w:rsid w:val="003A24CA"/>
    <w:rsid w:val="003B384B"/>
    <w:rsid w:val="004040CE"/>
    <w:rsid w:val="00426E73"/>
    <w:rsid w:val="004363BE"/>
    <w:rsid w:val="004732D4"/>
    <w:rsid w:val="0048132A"/>
    <w:rsid w:val="004A4B61"/>
    <w:rsid w:val="004D30F1"/>
    <w:rsid w:val="004D42BC"/>
    <w:rsid w:val="00504211"/>
    <w:rsid w:val="00505FFC"/>
    <w:rsid w:val="00526293"/>
    <w:rsid w:val="005421FF"/>
    <w:rsid w:val="00542422"/>
    <w:rsid w:val="005B69CF"/>
    <w:rsid w:val="005D45B3"/>
    <w:rsid w:val="006107C3"/>
    <w:rsid w:val="0061130F"/>
    <w:rsid w:val="0063400D"/>
    <w:rsid w:val="00637AF7"/>
    <w:rsid w:val="00642926"/>
    <w:rsid w:val="006508EC"/>
    <w:rsid w:val="006604C2"/>
    <w:rsid w:val="00680F69"/>
    <w:rsid w:val="00695C50"/>
    <w:rsid w:val="006B3B00"/>
    <w:rsid w:val="006C3DE0"/>
    <w:rsid w:val="006D47D0"/>
    <w:rsid w:val="006E0067"/>
    <w:rsid w:val="00700755"/>
    <w:rsid w:val="007032F1"/>
    <w:rsid w:val="00704B17"/>
    <w:rsid w:val="007138C6"/>
    <w:rsid w:val="0074033E"/>
    <w:rsid w:val="00752D10"/>
    <w:rsid w:val="00763B85"/>
    <w:rsid w:val="00766E20"/>
    <w:rsid w:val="007821DF"/>
    <w:rsid w:val="00786509"/>
    <w:rsid w:val="0079473E"/>
    <w:rsid w:val="007A7D1D"/>
    <w:rsid w:val="00801A49"/>
    <w:rsid w:val="00812620"/>
    <w:rsid w:val="00864CE6"/>
    <w:rsid w:val="008B1116"/>
    <w:rsid w:val="008B63D8"/>
    <w:rsid w:val="008D7493"/>
    <w:rsid w:val="008E04E7"/>
    <w:rsid w:val="00911EA2"/>
    <w:rsid w:val="0091326B"/>
    <w:rsid w:val="00941518"/>
    <w:rsid w:val="0096070E"/>
    <w:rsid w:val="009703CD"/>
    <w:rsid w:val="009776B7"/>
    <w:rsid w:val="00980258"/>
    <w:rsid w:val="009D69A5"/>
    <w:rsid w:val="00A02EA8"/>
    <w:rsid w:val="00A71AD3"/>
    <w:rsid w:val="00AA6011"/>
    <w:rsid w:val="00AB273C"/>
    <w:rsid w:val="00AB7F6C"/>
    <w:rsid w:val="00AD15A8"/>
    <w:rsid w:val="00AE43BF"/>
    <w:rsid w:val="00AF2D06"/>
    <w:rsid w:val="00AF713B"/>
    <w:rsid w:val="00B13111"/>
    <w:rsid w:val="00B42FF5"/>
    <w:rsid w:val="00B613EA"/>
    <w:rsid w:val="00B7225C"/>
    <w:rsid w:val="00BC6EA6"/>
    <w:rsid w:val="00BE4255"/>
    <w:rsid w:val="00BE552D"/>
    <w:rsid w:val="00C02BA8"/>
    <w:rsid w:val="00C0638B"/>
    <w:rsid w:val="00C31A59"/>
    <w:rsid w:val="00C434A2"/>
    <w:rsid w:val="00C64A5E"/>
    <w:rsid w:val="00CD3E4A"/>
    <w:rsid w:val="00CE40C4"/>
    <w:rsid w:val="00D11CE8"/>
    <w:rsid w:val="00DB0F4B"/>
    <w:rsid w:val="00DC4B42"/>
    <w:rsid w:val="00DD4536"/>
    <w:rsid w:val="00E126AC"/>
    <w:rsid w:val="00E35EE7"/>
    <w:rsid w:val="00E578C2"/>
    <w:rsid w:val="00E633F1"/>
    <w:rsid w:val="00E82618"/>
    <w:rsid w:val="00EB7971"/>
    <w:rsid w:val="00F10349"/>
    <w:rsid w:val="00F13A9D"/>
    <w:rsid w:val="00F30734"/>
    <w:rsid w:val="00F30927"/>
    <w:rsid w:val="00F54964"/>
    <w:rsid w:val="00F8341D"/>
    <w:rsid w:val="00FB711C"/>
    <w:rsid w:val="00FC69B7"/>
    <w:rsid w:val="00FE668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C3237DC"/>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customStyle="1" w:styleId="Default">
    <w:name w:val="Default"/>
    <w:rsid w:val="00A71AD3"/>
    <w:pPr>
      <w:autoSpaceDE w:val="0"/>
      <w:autoSpaceDN w:val="0"/>
      <w:adjustRightInd w:val="0"/>
      <w:spacing w:after="0" w:line="240" w:lineRule="auto"/>
    </w:pPr>
    <w:rPr>
      <w:rFonts w:ascii="Calibri" w:eastAsia="Times New Roman" w:hAnsi="Calibri" w:cs="Calibri"/>
      <w:color w:val="000000"/>
      <w:sz w:val="24"/>
      <w:szCs w:val="24"/>
      <w:lang w:val="nl-NL" w:eastAsia="nl-NL"/>
    </w:rPr>
  </w:style>
  <w:style w:type="paragraph" w:styleId="Inhopg3">
    <w:name w:val="toc 3"/>
    <w:basedOn w:val="Standaard"/>
    <w:next w:val="Standaard"/>
    <w:autoRedefine/>
    <w:uiPriority w:val="39"/>
    <w:unhideWhenUsed/>
    <w:qFormat/>
    <w:rsid w:val="00023AD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1420FF"/>
    <w:rsid w:val="00295294"/>
    <w:rsid w:val="002A1788"/>
    <w:rsid w:val="0042717B"/>
    <w:rsid w:val="00892689"/>
    <w:rsid w:val="00A10372"/>
    <w:rsid w:val="00A27686"/>
    <w:rsid w:val="00D36815"/>
    <w:rsid w:val="00DC0430"/>
    <w:rsid w:val="00E04B35"/>
    <w:rsid w:val="00EE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9C337BF2-3D7D-44CA-A2B9-A4E7AF2D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45</TotalTime>
  <Pages>3</Pages>
  <Words>247</Words>
  <Characters>1412</Characters>
  <Application>Microsoft Office Word</Application>
  <DocSecurity>0</DocSecurity>
  <Lines>11</Lines>
  <Paragraphs>3</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4.5 Content</dc:subject>
  <dc:creator>Dwight</dc:creator>
  <cp:keywords/>
  <dc:description/>
  <cp:lastModifiedBy>Dwight</cp:lastModifiedBy>
  <cp:revision>38</cp:revision>
  <dcterms:created xsi:type="dcterms:W3CDTF">2016-06-28T07:04:00Z</dcterms:created>
  <dcterms:modified xsi:type="dcterms:W3CDTF">2016-06-28T10:20:00Z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