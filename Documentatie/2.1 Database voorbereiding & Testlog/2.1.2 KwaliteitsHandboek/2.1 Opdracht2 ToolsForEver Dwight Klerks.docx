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022E8E"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745488">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80F69">
                                      <w:rPr>
                                        <w:rFonts w:asciiTheme="majorHAnsi" w:eastAsiaTheme="majorEastAsia" w:hAnsiTheme="majorHAnsi" w:cstheme="majorBidi"/>
                                        <w:smallCaps/>
                                        <w:color w:val="244583" w:themeColor="accent2" w:themeShade="80"/>
                                        <w:spacing w:val="20"/>
                                        <w:sz w:val="56"/>
                                        <w:szCs w:val="56"/>
                                      </w:rPr>
                                      <w:t>ToolsForEver</w:t>
                                    </w:r>
                                    <w:proofErr w:type="spellEnd"/>
                                  </w:sdtContent>
                                </w:sdt>
                              </w:p>
                              <w:p w:rsidR="00022E8E" w:rsidRDefault="00745488">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F62D52">
                                      <w:rPr>
                                        <w:i/>
                                        <w:iCs/>
                                        <w:color w:val="244583" w:themeColor="accent2" w:themeShade="80"/>
                                        <w:sz w:val="28"/>
                                        <w:szCs w:val="28"/>
                                      </w:rPr>
                                      <w:t>2</w:t>
                                    </w:r>
                                    <w:r w:rsidR="00680F69">
                                      <w:rPr>
                                        <w:i/>
                                        <w:iCs/>
                                        <w:color w:val="244583" w:themeColor="accent2" w:themeShade="80"/>
                                        <w:sz w:val="28"/>
                                        <w:szCs w:val="28"/>
                                      </w:rPr>
                                      <w:t xml:space="preserve"> </w:t>
                                    </w:r>
                                    <w:r w:rsidR="00F62D52">
                                      <w:rPr>
                                        <w:i/>
                                        <w:iCs/>
                                        <w:color w:val="244583" w:themeColor="accent2" w:themeShade="80"/>
                                        <w:sz w:val="28"/>
                                        <w:szCs w:val="28"/>
                                      </w:rPr>
                                      <w:t>Opdracht 2</w:t>
                                    </w:r>
                                  </w:sdtContent>
                                </w:sdt>
                              </w:p>
                              <w:p w:rsidR="00022E8E" w:rsidRDefault="00022E8E">
                                <w:pPr>
                                  <w:rPr>
                                    <w:i/>
                                    <w:iCs/>
                                    <w:color w:val="244583" w:themeColor="accent2" w:themeShade="80"/>
                                    <w:sz w:val="28"/>
                                    <w:szCs w:val="28"/>
                                  </w:rPr>
                                </w:pPr>
                              </w:p>
                              <w:p w:rsidR="00780797" w:rsidRDefault="00745488" w:rsidP="00780797">
                                <w:pPr>
                                  <w:rPr>
                                    <w:i/>
                                    <w:iCs/>
                                    <w:color w:val="244583" w:themeColor="accent2" w:themeShade="80"/>
                                    <w:sz w:val="28"/>
                                    <w:szCs w:val="28"/>
                                  </w:rPr>
                                </w:pPr>
                                <w:sdt>
                                  <w:sdtPr>
                                    <w:rPr>
                                      <w:i/>
                                      <w:iCs/>
                                      <w:color w:val="244583" w:themeColor="accent2" w:themeShade="80"/>
                                      <w:sz w:val="28"/>
                                      <w:szCs w:val="28"/>
                                    </w:rPr>
                                    <w:alias w:val="Samenvatting"/>
                                    <w:id w:val="83737011"/>
                                    <w:placeholder>
                                      <w:docPart w:val="F72E2FB9EFF34C64AF4AA22DE571D93E"/>
                                    </w:placeholder>
                                    <w:dataBinding w:prefixMappings="xmlns:ns0='http://schemas.microsoft.com/office/2006/coverPageProps'" w:xpath="/ns0:CoverPageProperties[1]/ns0:Abstract[1]" w:storeItemID="{55AF091B-3C7A-41E3-B477-F2FDAA23CFDA}"/>
                                    <w:text/>
                                  </w:sdtPr>
                                  <w:sdtEndPr/>
                                  <w:sdtContent>
                                    <w:proofErr w:type="spellStart"/>
                                    <w:r w:rsidR="00780797">
                                      <w:rPr>
                                        <w:i/>
                                        <w:iCs/>
                                        <w:color w:val="244583" w:themeColor="accent2" w:themeShade="80"/>
                                        <w:sz w:val="28"/>
                                        <w:szCs w:val="28"/>
                                      </w:rPr>
                                      <w:t>Fastdevelopment</w:t>
                                    </w:r>
                                    <w:proofErr w:type="spellEnd"/>
                                  </w:sdtContent>
                                </w:sdt>
                              </w:p>
                              <w:p w:rsidR="00780797" w:rsidRDefault="00780797" w:rsidP="00780797">
                                <w:r>
                                  <w:t>Projectleider: G. Sanchez</w:t>
                                </w:r>
                              </w:p>
                              <w:p w:rsidR="00780797" w:rsidRDefault="00780797" w:rsidP="00780797">
                                <w:r>
                                  <w:t>Klant: De heer Norton  (J. Buijs)</w:t>
                                </w:r>
                              </w:p>
                              <w:p w:rsidR="00780797" w:rsidRDefault="00780797" w:rsidP="00780797">
                                <w:r>
                                  <w:t>Versie: 1.0</w:t>
                                </w:r>
                              </w:p>
                              <w:p w:rsidR="00022E8E" w:rsidRDefault="00022E8E"/>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Default="0070629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80F69">
                                <w:rPr>
                                  <w:rFonts w:asciiTheme="majorHAnsi" w:eastAsiaTheme="majorEastAsia" w:hAnsiTheme="majorHAnsi" w:cstheme="majorBidi"/>
                                  <w:smallCaps/>
                                  <w:color w:val="244583" w:themeColor="accent2" w:themeShade="80"/>
                                  <w:spacing w:val="20"/>
                                  <w:sz w:val="56"/>
                                  <w:szCs w:val="56"/>
                                </w:rPr>
                                <w:t>ToolsForEver</w:t>
                              </w:r>
                              <w:proofErr w:type="spellEnd"/>
                            </w:sdtContent>
                          </w:sdt>
                        </w:p>
                        <w:p w:rsidR="00022E8E" w:rsidRDefault="00706293">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F62D52">
                                <w:rPr>
                                  <w:i/>
                                  <w:iCs/>
                                  <w:color w:val="244583" w:themeColor="accent2" w:themeShade="80"/>
                                  <w:sz w:val="28"/>
                                  <w:szCs w:val="28"/>
                                </w:rPr>
                                <w:t>2</w:t>
                              </w:r>
                              <w:r w:rsidR="00680F69">
                                <w:rPr>
                                  <w:i/>
                                  <w:iCs/>
                                  <w:color w:val="244583" w:themeColor="accent2" w:themeShade="80"/>
                                  <w:sz w:val="28"/>
                                  <w:szCs w:val="28"/>
                                </w:rPr>
                                <w:t xml:space="preserve"> </w:t>
                              </w:r>
                              <w:r w:rsidR="00F62D52">
                                <w:rPr>
                                  <w:i/>
                                  <w:iCs/>
                                  <w:color w:val="244583" w:themeColor="accent2" w:themeShade="80"/>
                                  <w:sz w:val="28"/>
                                  <w:szCs w:val="28"/>
                                </w:rPr>
                                <w:t>Opdracht 2</w:t>
                              </w:r>
                            </w:sdtContent>
                          </w:sdt>
                        </w:p>
                        <w:p w:rsidR="00022E8E" w:rsidRDefault="00022E8E">
                          <w:pPr>
                            <w:rPr>
                              <w:i/>
                              <w:iCs/>
                              <w:color w:val="244583" w:themeColor="accent2" w:themeShade="80"/>
                              <w:sz w:val="28"/>
                              <w:szCs w:val="28"/>
                            </w:rPr>
                          </w:pPr>
                        </w:p>
                        <w:p w:rsidR="00780797" w:rsidRDefault="00706293" w:rsidP="00780797">
                          <w:pPr>
                            <w:rPr>
                              <w:i/>
                              <w:iCs/>
                              <w:color w:val="244583" w:themeColor="accent2" w:themeShade="80"/>
                              <w:sz w:val="28"/>
                              <w:szCs w:val="28"/>
                            </w:rPr>
                          </w:pPr>
                          <w:sdt>
                            <w:sdtPr>
                              <w:rPr>
                                <w:i/>
                                <w:iCs/>
                                <w:color w:val="244583" w:themeColor="accent2" w:themeShade="80"/>
                                <w:sz w:val="28"/>
                                <w:szCs w:val="28"/>
                              </w:rPr>
                              <w:alias w:val="Samenvatting"/>
                              <w:id w:val="83737011"/>
                              <w:placeholder>
                                <w:docPart w:val="F72E2FB9EFF34C64AF4AA22DE571D93E"/>
                              </w:placeholder>
                              <w:dataBinding w:prefixMappings="xmlns:ns0='http://schemas.microsoft.com/office/2006/coverPageProps'" w:xpath="/ns0:CoverPageProperties[1]/ns0:Abstract[1]" w:storeItemID="{55AF091B-3C7A-41E3-B477-F2FDAA23CFDA}"/>
                              <w:text/>
                            </w:sdtPr>
                            <w:sdtEndPr/>
                            <w:sdtContent>
                              <w:proofErr w:type="spellStart"/>
                              <w:r w:rsidR="00780797">
                                <w:rPr>
                                  <w:i/>
                                  <w:iCs/>
                                  <w:color w:val="244583" w:themeColor="accent2" w:themeShade="80"/>
                                  <w:sz w:val="28"/>
                                  <w:szCs w:val="28"/>
                                </w:rPr>
                                <w:t>Fastdevelopment</w:t>
                              </w:r>
                              <w:proofErr w:type="spellEnd"/>
                            </w:sdtContent>
                          </w:sdt>
                        </w:p>
                        <w:p w:rsidR="00780797" w:rsidRDefault="00780797" w:rsidP="00780797">
                          <w:r>
                            <w:t>Projectleider: G. Sanchez</w:t>
                          </w:r>
                        </w:p>
                        <w:p w:rsidR="00780797" w:rsidRDefault="00780797" w:rsidP="00780797">
                          <w:r>
                            <w:t>Klant: De heer Norton  (J. Buijs)</w:t>
                          </w:r>
                        </w:p>
                        <w:p w:rsidR="00780797" w:rsidRDefault="00780797" w:rsidP="00780797">
                          <w:r>
                            <w:t>Versie: 1.0</w:t>
                          </w:r>
                        </w:p>
                        <w:p w:rsidR="00022E8E" w:rsidRDefault="00022E8E"/>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D5C13A"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3677AA"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74548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745488">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256DC5">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256DC5">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sdtContent>
    </w:sdt>
    <w:p w:rsidR="003B384B" w:rsidRDefault="003B384B">
      <w:pPr>
        <w:rPr>
          <w:rFonts w:eastAsiaTheme="majorEastAsia" w:cstheme="majorBidi"/>
          <w:smallCaps/>
          <w:color w:val="FE8637" w:themeColor="accent1"/>
          <w:sz w:val="48"/>
          <w:szCs w:val="48"/>
        </w:rPr>
      </w:pPr>
    </w:p>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p>
        <w:p w:rsidR="000D125E" w:rsidRDefault="003B384B">
          <w:pPr>
            <w:pStyle w:val="Inhopg1"/>
            <w:tabs>
              <w:tab w:val="right" w:leader="dot" w:pos="8211"/>
            </w:tabs>
            <w:rPr>
              <w:noProof/>
              <w:color w:val="auto"/>
              <w:sz w:val="22"/>
              <w:szCs w:val="22"/>
              <w:lang w:val="en-US"/>
            </w:rPr>
          </w:pPr>
          <w:r>
            <w:fldChar w:fldCharType="begin"/>
          </w:r>
          <w:r>
            <w:instrText xml:space="preserve"> TOC \o "1-3" \h \z \u </w:instrText>
          </w:r>
          <w:r>
            <w:fldChar w:fldCharType="separate"/>
          </w:r>
          <w:hyperlink w:anchor="_Toc454273322" w:history="1">
            <w:r w:rsidR="000D125E" w:rsidRPr="00F04034">
              <w:rPr>
                <w:rStyle w:val="Hyperlink"/>
                <w:noProof/>
              </w:rPr>
              <w:t>2 Opdracht 2</w:t>
            </w:r>
            <w:r w:rsidR="000D125E">
              <w:rPr>
                <w:noProof/>
                <w:webHidden/>
              </w:rPr>
              <w:tab/>
            </w:r>
            <w:r w:rsidR="000D125E">
              <w:rPr>
                <w:noProof/>
                <w:webHidden/>
              </w:rPr>
              <w:fldChar w:fldCharType="begin"/>
            </w:r>
            <w:r w:rsidR="000D125E">
              <w:rPr>
                <w:noProof/>
                <w:webHidden/>
              </w:rPr>
              <w:instrText xml:space="preserve"> PAGEREF _Toc454273322 \h </w:instrText>
            </w:r>
            <w:r w:rsidR="000D125E">
              <w:rPr>
                <w:noProof/>
                <w:webHidden/>
              </w:rPr>
            </w:r>
            <w:r w:rsidR="000D125E">
              <w:rPr>
                <w:noProof/>
                <w:webHidden/>
              </w:rPr>
              <w:fldChar w:fldCharType="separate"/>
            </w:r>
            <w:r w:rsidR="000D125E">
              <w:rPr>
                <w:noProof/>
                <w:webHidden/>
              </w:rPr>
              <w:t>2</w:t>
            </w:r>
            <w:r w:rsidR="000D125E">
              <w:rPr>
                <w:noProof/>
                <w:webHidden/>
              </w:rPr>
              <w:fldChar w:fldCharType="end"/>
            </w:r>
          </w:hyperlink>
        </w:p>
        <w:p w:rsidR="000D125E" w:rsidRDefault="00745488">
          <w:pPr>
            <w:pStyle w:val="Inhopg2"/>
            <w:tabs>
              <w:tab w:val="right" w:leader="dot" w:pos="8211"/>
            </w:tabs>
            <w:rPr>
              <w:noProof/>
              <w:color w:val="auto"/>
              <w:sz w:val="22"/>
              <w:szCs w:val="22"/>
              <w:lang w:val="en-US"/>
            </w:rPr>
          </w:pPr>
          <w:hyperlink w:anchor="_Toc454273323" w:history="1">
            <w:r w:rsidR="000D125E" w:rsidRPr="00F04034">
              <w:rPr>
                <w:rStyle w:val="Hyperlink"/>
                <w:noProof/>
              </w:rPr>
              <w:t>Kwaliteitshandboek</w:t>
            </w:r>
            <w:r w:rsidR="000D125E">
              <w:rPr>
                <w:noProof/>
                <w:webHidden/>
              </w:rPr>
              <w:tab/>
            </w:r>
            <w:r w:rsidR="000D125E">
              <w:rPr>
                <w:noProof/>
                <w:webHidden/>
              </w:rPr>
              <w:fldChar w:fldCharType="begin"/>
            </w:r>
            <w:r w:rsidR="000D125E">
              <w:rPr>
                <w:noProof/>
                <w:webHidden/>
              </w:rPr>
              <w:instrText xml:space="preserve"> PAGEREF _Toc454273323 \h </w:instrText>
            </w:r>
            <w:r w:rsidR="000D125E">
              <w:rPr>
                <w:noProof/>
                <w:webHidden/>
              </w:rPr>
            </w:r>
            <w:r w:rsidR="000D125E">
              <w:rPr>
                <w:noProof/>
                <w:webHidden/>
              </w:rPr>
              <w:fldChar w:fldCharType="separate"/>
            </w:r>
            <w:r w:rsidR="000D125E">
              <w:rPr>
                <w:noProof/>
                <w:webHidden/>
              </w:rPr>
              <w:t>2</w:t>
            </w:r>
            <w:r w:rsidR="000D125E">
              <w:rPr>
                <w:noProof/>
                <w:webHidden/>
              </w:rPr>
              <w:fldChar w:fldCharType="end"/>
            </w:r>
          </w:hyperlink>
        </w:p>
        <w:p w:rsidR="000D125E" w:rsidRDefault="00745488">
          <w:pPr>
            <w:pStyle w:val="Inhopg3"/>
            <w:tabs>
              <w:tab w:val="right" w:leader="dot" w:pos="8211"/>
            </w:tabs>
            <w:rPr>
              <w:noProof/>
              <w:color w:val="auto"/>
              <w:sz w:val="22"/>
              <w:szCs w:val="22"/>
              <w:lang w:val="en-US"/>
            </w:rPr>
          </w:pPr>
          <w:hyperlink w:anchor="_Toc454273324" w:history="1">
            <w:r w:rsidR="000D125E" w:rsidRPr="00F04034">
              <w:rPr>
                <w:rStyle w:val="Hyperlink"/>
                <w:noProof/>
              </w:rPr>
              <w:t>1 Planning van de realisatie</w:t>
            </w:r>
            <w:r w:rsidR="000D125E">
              <w:rPr>
                <w:noProof/>
                <w:webHidden/>
              </w:rPr>
              <w:tab/>
            </w:r>
            <w:r w:rsidR="000D125E">
              <w:rPr>
                <w:noProof/>
                <w:webHidden/>
              </w:rPr>
              <w:fldChar w:fldCharType="begin"/>
            </w:r>
            <w:r w:rsidR="000D125E">
              <w:rPr>
                <w:noProof/>
                <w:webHidden/>
              </w:rPr>
              <w:instrText xml:space="preserve"> PAGEREF _Toc454273324 \h </w:instrText>
            </w:r>
            <w:r w:rsidR="000D125E">
              <w:rPr>
                <w:noProof/>
                <w:webHidden/>
              </w:rPr>
            </w:r>
            <w:r w:rsidR="000D125E">
              <w:rPr>
                <w:noProof/>
                <w:webHidden/>
              </w:rPr>
              <w:fldChar w:fldCharType="separate"/>
            </w:r>
            <w:r w:rsidR="000D125E">
              <w:rPr>
                <w:noProof/>
                <w:webHidden/>
              </w:rPr>
              <w:t>2</w:t>
            </w:r>
            <w:r w:rsidR="000D125E">
              <w:rPr>
                <w:noProof/>
                <w:webHidden/>
              </w:rPr>
              <w:fldChar w:fldCharType="end"/>
            </w:r>
          </w:hyperlink>
        </w:p>
        <w:p w:rsidR="000D125E" w:rsidRDefault="00745488">
          <w:pPr>
            <w:pStyle w:val="Inhopg3"/>
            <w:tabs>
              <w:tab w:val="right" w:leader="dot" w:pos="8211"/>
            </w:tabs>
            <w:rPr>
              <w:noProof/>
              <w:color w:val="auto"/>
              <w:sz w:val="22"/>
              <w:szCs w:val="22"/>
              <w:lang w:val="en-US"/>
            </w:rPr>
          </w:pPr>
          <w:hyperlink w:anchor="_Toc454273325" w:history="1">
            <w:r w:rsidR="000D125E" w:rsidRPr="00F04034">
              <w:rPr>
                <w:rStyle w:val="Hyperlink"/>
                <w:noProof/>
              </w:rPr>
              <w:t>2 Realisatie</w:t>
            </w:r>
            <w:r w:rsidR="000D125E">
              <w:rPr>
                <w:noProof/>
                <w:webHidden/>
              </w:rPr>
              <w:tab/>
            </w:r>
            <w:r w:rsidR="000D125E">
              <w:rPr>
                <w:noProof/>
                <w:webHidden/>
              </w:rPr>
              <w:fldChar w:fldCharType="begin"/>
            </w:r>
            <w:r w:rsidR="000D125E">
              <w:rPr>
                <w:noProof/>
                <w:webHidden/>
              </w:rPr>
              <w:instrText xml:space="preserve"> PAGEREF _Toc454273325 \h </w:instrText>
            </w:r>
            <w:r w:rsidR="000D125E">
              <w:rPr>
                <w:noProof/>
                <w:webHidden/>
              </w:rPr>
            </w:r>
            <w:r w:rsidR="000D125E">
              <w:rPr>
                <w:noProof/>
                <w:webHidden/>
              </w:rPr>
              <w:fldChar w:fldCharType="separate"/>
            </w:r>
            <w:r w:rsidR="000D125E">
              <w:rPr>
                <w:noProof/>
                <w:webHidden/>
              </w:rPr>
              <w:t>2</w:t>
            </w:r>
            <w:r w:rsidR="000D125E">
              <w:rPr>
                <w:noProof/>
                <w:webHidden/>
              </w:rPr>
              <w:fldChar w:fldCharType="end"/>
            </w:r>
          </w:hyperlink>
        </w:p>
        <w:p w:rsidR="000D125E" w:rsidRDefault="00745488">
          <w:pPr>
            <w:pStyle w:val="Inhopg3"/>
            <w:tabs>
              <w:tab w:val="right" w:leader="dot" w:pos="8211"/>
            </w:tabs>
            <w:rPr>
              <w:noProof/>
              <w:color w:val="auto"/>
              <w:sz w:val="22"/>
              <w:szCs w:val="22"/>
              <w:lang w:val="en-US"/>
            </w:rPr>
          </w:pPr>
          <w:hyperlink w:anchor="_Toc454273326" w:history="1">
            <w:r w:rsidR="000D125E" w:rsidRPr="00F04034">
              <w:rPr>
                <w:rStyle w:val="Hyperlink"/>
                <w:noProof/>
              </w:rPr>
              <w:t>3 Wijzigingen</w:t>
            </w:r>
            <w:r w:rsidR="000D125E">
              <w:rPr>
                <w:noProof/>
                <w:webHidden/>
              </w:rPr>
              <w:tab/>
            </w:r>
            <w:r w:rsidR="000D125E">
              <w:rPr>
                <w:noProof/>
                <w:webHidden/>
              </w:rPr>
              <w:fldChar w:fldCharType="begin"/>
            </w:r>
            <w:r w:rsidR="000D125E">
              <w:rPr>
                <w:noProof/>
                <w:webHidden/>
              </w:rPr>
              <w:instrText xml:space="preserve"> PAGEREF _Toc454273326 \h </w:instrText>
            </w:r>
            <w:r w:rsidR="000D125E">
              <w:rPr>
                <w:noProof/>
                <w:webHidden/>
              </w:rPr>
            </w:r>
            <w:r w:rsidR="000D125E">
              <w:rPr>
                <w:noProof/>
                <w:webHidden/>
              </w:rPr>
              <w:fldChar w:fldCharType="separate"/>
            </w:r>
            <w:r w:rsidR="000D125E">
              <w:rPr>
                <w:noProof/>
                <w:webHidden/>
              </w:rPr>
              <w:t>3</w:t>
            </w:r>
            <w:r w:rsidR="000D125E">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0" w:name="_Toc454273322"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022E8E" w:rsidRDefault="00F62D52" w:rsidP="00695C50">
          <w:pPr>
            <w:pStyle w:val="Kop1"/>
            <w:shd w:val="clear" w:color="auto" w:fill="E65B01" w:themeFill="accent1" w:themeFillShade="BF"/>
            <w:rPr>
              <w:color w:val="FFFFFF" w:themeColor="background1"/>
            </w:rPr>
          </w:pPr>
          <w:r w:rsidRPr="00B76671">
            <w:rPr>
              <w:color w:val="FFFFFF" w:themeColor="background1"/>
            </w:rPr>
            <w:t>2 Opdracht 2</w:t>
          </w:r>
        </w:p>
      </w:sdtContent>
    </w:sdt>
    <w:bookmarkEnd w:id="0" w:displacedByCustomXml="prev"/>
    <w:p w:rsidR="00A539F6" w:rsidRDefault="00B76671" w:rsidP="00A539F6">
      <w:pPr>
        <w:pStyle w:val="Kop2"/>
        <w:shd w:val="clear" w:color="auto" w:fill="FEB686" w:themeFill="accent1" w:themeFillTint="99"/>
        <w:rPr>
          <w:color w:val="FFFFFF" w:themeColor="background1"/>
        </w:rPr>
      </w:pPr>
      <w:bookmarkStart w:id="1" w:name="_Toc454273323"/>
      <w:r>
        <w:rPr>
          <w:color w:val="FFFFFF" w:themeColor="background1"/>
        </w:rPr>
        <w:t>Kwaliteitshandboek</w:t>
      </w:r>
      <w:bookmarkEnd w:id="1"/>
    </w:p>
    <w:p w:rsidR="005E15C4" w:rsidRPr="00F165C8" w:rsidRDefault="004A1C1A" w:rsidP="00F165C8">
      <w:pPr>
        <w:pStyle w:val="Kop3"/>
        <w:shd w:val="clear" w:color="auto" w:fill="FECEAE" w:themeFill="accent1" w:themeFillTint="66"/>
        <w:rPr>
          <w:color w:val="FFFFFF" w:themeColor="background1"/>
        </w:rPr>
      </w:pPr>
      <w:bookmarkStart w:id="2" w:name="_Toc454273324"/>
      <w:r>
        <w:rPr>
          <w:color w:val="FFFFFF" w:themeColor="background1"/>
        </w:rPr>
        <w:t xml:space="preserve">1 </w:t>
      </w:r>
      <w:r w:rsidR="00061C3E" w:rsidRPr="00F165C8">
        <w:rPr>
          <w:color w:val="FFFFFF" w:themeColor="background1"/>
        </w:rPr>
        <w:t>Planning van de realisatie</w:t>
      </w:r>
      <w:bookmarkEnd w:id="2"/>
    </w:p>
    <w:tbl>
      <w:tblPr>
        <w:tblStyle w:val="Tabelraster"/>
        <w:tblW w:w="0" w:type="auto"/>
        <w:tblLook w:val="04A0" w:firstRow="1" w:lastRow="0" w:firstColumn="1" w:lastColumn="0" w:noHBand="0" w:noVBand="1"/>
      </w:tblPr>
      <w:tblGrid>
        <w:gridCol w:w="2052"/>
        <w:gridCol w:w="2053"/>
        <w:gridCol w:w="2053"/>
        <w:gridCol w:w="2053"/>
      </w:tblGrid>
      <w:tr w:rsidR="00061C3E" w:rsidTr="00061C3E">
        <w:tc>
          <w:tcPr>
            <w:tcW w:w="8211" w:type="dxa"/>
            <w:gridSpan w:val="4"/>
            <w:shd w:val="clear" w:color="auto" w:fill="FECEAE" w:themeFill="accent1" w:themeFillTint="66"/>
          </w:tcPr>
          <w:p w:rsidR="00061C3E" w:rsidRDefault="00061C3E" w:rsidP="00061C3E"/>
        </w:tc>
      </w:tr>
      <w:tr w:rsidR="00061C3E" w:rsidTr="00061C3E">
        <w:tc>
          <w:tcPr>
            <w:tcW w:w="2052" w:type="dxa"/>
            <w:shd w:val="clear" w:color="auto" w:fill="FEB686" w:themeFill="accent1" w:themeFillTint="99"/>
          </w:tcPr>
          <w:p w:rsidR="00061C3E" w:rsidRDefault="00061C3E" w:rsidP="00061C3E">
            <w:r>
              <w:t>Pagina</w:t>
            </w:r>
          </w:p>
        </w:tc>
        <w:tc>
          <w:tcPr>
            <w:tcW w:w="2053" w:type="dxa"/>
            <w:shd w:val="clear" w:color="auto" w:fill="FEB686" w:themeFill="accent1" w:themeFillTint="99"/>
          </w:tcPr>
          <w:p w:rsidR="00061C3E" w:rsidRDefault="00061C3E" w:rsidP="00061C3E">
            <w:r>
              <w:t>Programmeur</w:t>
            </w:r>
          </w:p>
        </w:tc>
        <w:tc>
          <w:tcPr>
            <w:tcW w:w="2053" w:type="dxa"/>
            <w:shd w:val="clear" w:color="auto" w:fill="FEB686" w:themeFill="accent1" w:themeFillTint="99"/>
          </w:tcPr>
          <w:p w:rsidR="00061C3E" w:rsidRDefault="00061C3E" w:rsidP="00061C3E">
            <w:r>
              <w:t>Van</w:t>
            </w:r>
          </w:p>
        </w:tc>
        <w:tc>
          <w:tcPr>
            <w:tcW w:w="2053" w:type="dxa"/>
            <w:shd w:val="clear" w:color="auto" w:fill="FEB686" w:themeFill="accent1" w:themeFillTint="99"/>
          </w:tcPr>
          <w:p w:rsidR="00061C3E" w:rsidRDefault="00061C3E" w:rsidP="00061C3E">
            <w:r>
              <w:t>Tot</w:t>
            </w:r>
          </w:p>
        </w:tc>
      </w:tr>
      <w:tr w:rsidR="00061C3E" w:rsidTr="002B2AD8">
        <w:tc>
          <w:tcPr>
            <w:tcW w:w="2052" w:type="dxa"/>
          </w:tcPr>
          <w:p w:rsidR="00061C3E" w:rsidRDefault="00061C3E" w:rsidP="00061C3E">
            <w:r>
              <w:t>Home</w:t>
            </w:r>
          </w:p>
        </w:tc>
        <w:tc>
          <w:tcPr>
            <w:tcW w:w="2053" w:type="dxa"/>
          </w:tcPr>
          <w:p w:rsidR="00061C3E" w:rsidRDefault="0044793F" w:rsidP="00061C3E">
            <w:r>
              <w:t>D. Klerks</w:t>
            </w:r>
          </w:p>
        </w:tc>
        <w:tc>
          <w:tcPr>
            <w:tcW w:w="2053" w:type="dxa"/>
          </w:tcPr>
          <w:p w:rsidR="00061C3E" w:rsidRDefault="0044793F" w:rsidP="00061C3E">
            <w:r>
              <w:t>13:00 21-06-2016</w:t>
            </w:r>
          </w:p>
        </w:tc>
        <w:tc>
          <w:tcPr>
            <w:tcW w:w="2053" w:type="dxa"/>
          </w:tcPr>
          <w:p w:rsidR="00061C3E" w:rsidRDefault="0044793F" w:rsidP="00061C3E">
            <w:r>
              <w:t>13:30 21-06-2016</w:t>
            </w:r>
          </w:p>
        </w:tc>
      </w:tr>
      <w:tr w:rsidR="00061C3E" w:rsidTr="002B2AD8">
        <w:tc>
          <w:tcPr>
            <w:tcW w:w="2052" w:type="dxa"/>
          </w:tcPr>
          <w:p w:rsidR="00061C3E" w:rsidRDefault="00061C3E" w:rsidP="00061C3E">
            <w:r>
              <w:t>Contact</w:t>
            </w:r>
          </w:p>
        </w:tc>
        <w:tc>
          <w:tcPr>
            <w:tcW w:w="2053" w:type="dxa"/>
          </w:tcPr>
          <w:p w:rsidR="00061C3E" w:rsidRDefault="0044793F" w:rsidP="00061C3E">
            <w:r>
              <w:t>D. Klerks</w:t>
            </w:r>
          </w:p>
        </w:tc>
        <w:tc>
          <w:tcPr>
            <w:tcW w:w="2053" w:type="dxa"/>
          </w:tcPr>
          <w:p w:rsidR="00061C3E" w:rsidRDefault="0044793F" w:rsidP="00061C3E">
            <w:r>
              <w:t>13:30 21-06-2016</w:t>
            </w:r>
          </w:p>
        </w:tc>
        <w:tc>
          <w:tcPr>
            <w:tcW w:w="2053" w:type="dxa"/>
          </w:tcPr>
          <w:p w:rsidR="00061C3E" w:rsidRDefault="0044793F" w:rsidP="00061C3E">
            <w:r>
              <w:t>14:00 21-06-2016</w:t>
            </w:r>
          </w:p>
        </w:tc>
      </w:tr>
      <w:tr w:rsidR="00061C3E" w:rsidTr="002B2AD8">
        <w:tc>
          <w:tcPr>
            <w:tcW w:w="2052" w:type="dxa"/>
          </w:tcPr>
          <w:p w:rsidR="00061C3E" w:rsidRDefault="00061C3E" w:rsidP="00061C3E">
            <w:r>
              <w:t>Inlog</w:t>
            </w:r>
          </w:p>
        </w:tc>
        <w:tc>
          <w:tcPr>
            <w:tcW w:w="2053" w:type="dxa"/>
          </w:tcPr>
          <w:p w:rsidR="00061C3E" w:rsidRDefault="0044793F" w:rsidP="00061C3E">
            <w:r>
              <w:t>D. Klerks</w:t>
            </w:r>
          </w:p>
        </w:tc>
        <w:tc>
          <w:tcPr>
            <w:tcW w:w="2053" w:type="dxa"/>
          </w:tcPr>
          <w:p w:rsidR="00061C3E" w:rsidRDefault="0044793F" w:rsidP="00061C3E">
            <w:r>
              <w:t>14:00 21-06-2016</w:t>
            </w:r>
          </w:p>
        </w:tc>
        <w:tc>
          <w:tcPr>
            <w:tcW w:w="2053" w:type="dxa"/>
          </w:tcPr>
          <w:p w:rsidR="00061C3E" w:rsidRDefault="0044793F" w:rsidP="00061C3E">
            <w:r>
              <w:t>15:00 21-06-2016</w:t>
            </w:r>
          </w:p>
        </w:tc>
      </w:tr>
      <w:tr w:rsidR="00061C3E" w:rsidTr="002B2AD8">
        <w:tc>
          <w:tcPr>
            <w:tcW w:w="2052" w:type="dxa"/>
          </w:tcPr>
          <w:p w:rsidR="00061C3E" w:rsidRDefault="00061C3E" w:rsidP="00061C3E">
            <w:r>
              <w:t>Directie</w:t>
            </w:r>
          </w:p>
        </w:tc>
        <w:tc>
          <w:tcPr>
            <w:tcW w:w="2053" w:type="dxa"/>
          </w:tcPr>
          <w:p w:rsidR="00061C3E" w:rsidRDefault="0044793F" w:rsidP="00061C3E">
            <w:r>
              <w:t>D. Klerks</w:t>
            </w:r>
          </w:p>
        </w:tc>
        <w:tc>
          <w:tcPr>
            <w:tcW w:w="2053" w:type="dxa"/>
          </w:tcPr>
          <w:p w:rsidR="00061C3E" w:rsidRDefault="0044793F" w:rsidP="00061C3E">
            <w:r>
              <w:t>15:00 21-06-2016</w:t>
            </w:r>
          </w:p>
        </w:tc>
        <w:tc>
          <w:tcPr>
            <w:tcW w:w="2053" w:type="dxa"/>
          </w:tcPr>
          <w:p w:rsidR="00061C3E" w:rsidRDefault="0044793F" w:rsidP="00061C3E">
            <w:r>
              <w:t>15:30 21-06-2016</w:t>
            </w:r>
          </w:p>
        </w:tc>
      </w:tr>
      <w:tr w:rsidR="00061C3E" w:rsidTr="002B2AD8">
        <w:tc>
          <w:tcPr>
            <w:tcW w:w="2052" w:type="dxa"/>
          </w:tcPr>
          <w:p w:rsidR="00061C3E" w:rsidRDefault="00061C3E" w:rsidP="00061C3E">
            <w:r>
              <w:t>Medewerker</w:t>
            </w:r>
          </w:p>
        </w:tc>
        <w:tc>
          <w:tcPr>
            <w:tcW w:w="2053" w:type="dxa"/>
          </w:tcPr>
          <w:p w:rsidR="00061C3E" w:rsidRDefault="0044793F" w:rsidP="00061C3E">
            <w:r>
              <w:t>D. Klerks</w:t>
            </w:r>
          </w:p>
        </w:tc>
        <w:tc>
          <w:tcPr>
            <w:tcW w:w="2053" w:type="dxa"/>
          </w:tcPr>
          <w:p w:rsidR="00061C3E" w:rsidRDefault="0044793F" w:rsidP="00061C3E">
            <w:r>
              <w:t>15:30 21-06-2016</w:t>
            </w:r>
          </w:p>
        </w:tc>
        <w:tc>
          <w:tcPr>
            <w:tcW w:w="2053" w:type="dxa"/>
          </w:tcPr>
          <w:p w:rsidR="00061C3E" w:rsidRDefault="0044793F" w:rsidP="00061C3E">
            <w:r>
              <w:t>16:00 21-06-2016</w:t>
            </w:r>
          </w:p>
        </w:tc>
      </w:tr>
      <w:tr w:rsidR="00061C3E" w:rsidTr="002B2AD8">
        <w:tc>
          <w:tcPr>
            <w:tcW w:w="2052" w:type="dxa"/>
          </w:tcPr>
          <w:p w:rsidR="00061C3E" w:rsidRDefault="00061C3E" w:rsidP="00061C3E">
            <w:r>
              <w:t>Rapporten</w:t>
            </w:r>
          </w:p>
          <w:p w:rsidR="00061C3E" w:rsidRDefault="00061C3E" w:rsidP="00061C3E">
            <w:r>
              <w:t>(</w:t>
            </w:r>
            <w:proofErr w:type="spellStart"/>
            <w:r>
              <w:t>waardevoorraad</w:t>
            </w:r>
            <w:proofErr w:type="spellEnd"/>
            <w:r>
              <w:t>,</w:t>
            </w:r>
          </w:p>
          <w:p w:rsidR="00061C3E" w:rsidRDefault="00061C3E" w:rsidP="00061C3E">
            <w:r>
              <w:t>voorraad,</w:t>
            </w:r>
          </w:p>
          <w:p w:rsidR="00061C3E" w:rsidRDefault="00061C3E" w:rsidP="00061C3E">
            <w:r>
              <w:t>bestellijst)</w:t>
            </w:r>
          </w:p>
        </w:tc>
        <w:tc>
          <w:tcPr>
            <w:tcW w:w="2053" w:type="dxa"/>
          </w:tcPr>
          <w:p w:rsidR="00061C3E" w:rsidRDefault="0044793F" w:rsidP="0044793F">
            <w:r>
              <w:t xml:space="preserve">D. Klerks </w:t>
            </w:r>
          </w:p>
        </w:tc>
        <w:tc>
          <w:tcPr>
            <w:tcW w:w="2053" w:type="dxa"/>
          </w:tcPr>
          <w:p w:rsidR="00061C3E" w:rsidRDefault="0044793F" w:rsidP="00061C3E">
            <w:r>
              <w:t>16:00 21-06-2016</w:t>
            </w:r>
          </w:p>
        </w:tc>
        <w:tc>
          <w:tcPr>
            <w:tcW w:w="2053" w:type="dxa"/>
          </w:tcPr>
          <w:p w:rsidR="00061C3E" w:rsidRDefault="0044793F" w:rsidP="00061C3E">
            <w:r>
              <w:t>17:30 21-06-2016</w:t>
            </w:r>
          </w:p>
        </w:tc>
      </w:tr>
      <w:tr w:rsidR="00061C3E" w:rsidTr="002B2AD8">
        <w:tc>
          <w:tcPr>
            <w:tcW w:w="2052" w:type="dxa"/>
          </w:tcPr>
          <w:p w:rsidR="00061C3E" w:rsidRDefault="00061C3E" w:rsidP="00061C3E">
            <w:r>
              <w:t>CRUD</w:t>
            </w:r>
          </w:p>
          <w:p w:rsidR="00061C3E" w:rsidRDefault="00061C3E" w:rsidP="00061C3E">
            <w:r>
              <w:t>(medewerker,</w:t>
            </w:r>
          </w:p>
          <w:p w:rsidR="00061C3E" w:rsidRDefault="00061C3E" w:rsidP="00061C3E">
            <w:r>
              <w:t>product,</w:t>
            </w:r>
          </w:p>
          <w:p w:rsidR="00061C3E" w:rsidRDefault="00061C3E" w:rsidP="00061C3E">
            <w:r>
              <w:t>voorraad)</w:t>
            </w:r>
          </w:p>
        </w:tc>
        <w:tc>
          <w:tcPr>
            <w:tcW w:w="2053" w:type="dxa"/>
          </w:tcPr>
          <w:p w:rsidR="00061C3E" w:rsidRDefault="0044793F" w:rsidP="00061C3E">
            <w:r>
              <w:t>D. Klerks</w:t>
            </w:r>
          </w:p>
        </w:tc>
        <w:tc>
          <w:tcPr>
            <w:tcW w:w="2053" w:type="dxa"/>
          </w:tcPr>
          <w:p w:rsidR="00061C3E" w:rsidRDefault="0044793F" w:rsidP="00061C3E">
            <w:r>
              <w:t>08:30 22-06-2016</w:t>
            </w:r>
          </w:p>
        </w:tc>
        <w:tc>
          <w:tcPr>
            <w:tcW w:w="2053" w:type="dxa"/>
          </w:tcPr>
          <w:p w:rsidR="00061C3E" w:rsidRDefault="0044793F" w:rsidP="00061C3E">
            <w:r>
              <w:t>09:30 22-06-2016</w:t>
            </w:r>
          </w:p>
        </w:tc>
      </w:tr>
      <w:tr w:rsidR="00061C3E" w:rsidTr="002B2AD8">
        <w:tc>
          <w:tcPr>
            <w:tcW w:w="2052" w:type="dxa"/>
          </w:tcPr>
          <w:p w:rsidR="00061C3E" w:rsidRDefault="00061C3E" w:rsidP="00061C3E">
            <w:r>
              <w:t>product zoeken/inzien</w:t>
            </w:r>
          </w:p>
        </w:tc>
        <w:tc>
          <w:tcPr>
            <w:tcW w:w="2053" w:type="dxa"/>
          </w:tcPr>
          <w:p w:rsidR="00061C3E" w:rsidRDefault="0044793F" w:rsidP="00061C3E">
            <w:r>
              <w:t>D. Klerks</w:t>
            </w:r>
          </w:p>
        </w:tc>
        <w:tc>
          <w:tcPr>
            <w:tcW w:w="2053" w:type="dxa"/>
          </w:tcPr>
          <w:p w:rsidR="00061C3E" w:rsidRDefault="0044793F" w:rsidP="00061C3E">
            <w:r>
              <w:t>09:30 22-06-2016</w:t>
            </w:r>
          </w:p>
        </w:tc>
        <w:tc>
          <w:tcPr>
            <w:tcW w:w="2053" w:type="dxa"/>
          </w:tcPr>
          <w:p w:rsidR="00061C3E" w:rsidRDefault="0044793F" w:rsidP="00061C3E">
            <w:r>
              <w:t>11:30 22-06-2016</w:t>
            </w:r>
          </w:p>
        </w:tc>
      </w:tr>
      <w:tr w:rsidR="00061C3E" w:rsidTr="002B2AD8">
        <w:tc>
          <w:tcPr>
            <w:tcW w:w="2052" w:type="dxa"/>
          </w:tcPr>
          <w:p w:rsidR="00061C3E" w:rsidRDefault="00061C3E" w:rsidP="00061C3E">
            <w:r>
              <w:t>Rapporten</w:t>
            </w:r>
          </w:p>
          <w:p w:rsidR="00061C3E" w:rsidRDefault="00061C3E" w:rsidP="00061C3E">
            <w:r>
              <w:t>(voorraad,</w:t>
            </w:r>
          </w:p>
          <w:p w:rsidR="00061C3E" w:rsidRDefault="00061C3E" w:rsidP="00061C3E">
            <w:r>
              <w:t>bestellijst)</w:t>
            </w:r>
          </w:p>
        </w:tc>
        <w:tc>
          <w:tcPr>
            <w:tcW w:w="2053" w:type="dxa"/>
          </w:tcPr>
          <w:p w:rsidR="00061C3E" w:rsidRDefault="0044793F" w:rsidP="00061C3E">
            <w:r>
              <w:t>D. Klerks</w:t>
            </w:r>
          </w:p>
        </w:tc>
        <w:tc>
          <w:tcPr>
            <w:tcW w:w="2053" w:type="dxa"/>
          </w:tcPr>
          <w:p w:rsidR="00061C3E" w:rsidRDefault="0044793F" w:rsidP="00061C3E">
            <w:r>
              <w:t>11:30 22-06-2016</w:t>
            </w:r>
          </w:p>
        </w:tc>
        <w:tc>
          <w:tcPr>
            <w:tcW w:w="2053" w:type="dxa"/>
          </w:tcPr>
          <w:p w:rsidR="00061C3E" w:rsidRDefault="0044793F" w:rsidP="00061C3E">
            <w:r>
              <w:t>12:00 22-06-2016</w:t>
            </w:r>
          </w:p>
        </w:tc>
      </w:tr>
      <w:tr w:rsidR="00061C3E" w:rsidTr="002B2AD8">
        <w:tc>
          <w:tcPr>
            <w:tcW w:w="2052" w:type="dxa"/>
          </w:tcPr>
          <w:p w:rsidR="00061C3E" w:rsidRDefault="00061C3E" w:rsidP="00061C3E">
            <w:r>
              <w:t>CRUD</w:t>
            </w:r>
            <w:r>
              <w:br/>
              <w:t>(product,</w:t>
            </w:r>
          </w:p>
          <w:p w:rsidR="00061C3E" w:rsidRDefault="00061C3E" w:rsidP="00061C3E">
            <w:r>
              <w:t>voorraad)</w:t>
            </w:r>
          </w:p>
        </w:tc>
        <w:tc>
          <w:tcPr>
            <w:tcW w:w="2053" w:type="dxa"/>
          </w:tcPr>
          <w:p w:rsidR="00061C3E" w:rsidRDefault="0044793F" w:rsidP="00061C3E">
            <w:r>
              <w:t>D. Klerks</w:t>
            </w:r>
          </w:p>
        </w:tc>
        <w:tc>
          <w:tcPr>
            <w:tcW w:w="2053" w:type="dxa"/>
          </w:tcPr>
          <w:p w:rsidR="00061C3E" w:rsidRDefault="0044793F" w:rsidP="00061C3E">
            <w:r>
              <w:t>12:00 22-06-2016</w:t>
            </w:r>
          </w:p>
        </w:tc>
        <w:tc>
          <w:tcPr>
            <w:tcW w:w="2053" w:type="dxa"/>
          </w:tcPr>
          <w:p w:rsidR="00061C3E" w:rsidRDefault="0044793F" w:rsidP="00061C3E">
            <w:r>
              <w:t>12:30 22-06-2016</w:t>
            </w:r>
          </w:p>
        </w:tc>
      </w:tr>
      <w:tr w:rsidR="00061C3E" w:rsidTr="002B2AD8">
        <w:tc>
          <w:tcPr>
            <w:tcW w:w="2052" w:type="dxa"/>
          </w:tcPr>
          <w:p w:rsidR="00061C3E" w:rsidRDefault="00061C3E" w:rsidP="00061C3E">
            <w:r>
              <w:t>product zoeken/inzien</w:t>
            </w:r>
          </w:p>
        </w:tc>
        <w:tc>
          <w:tcPr>
            <w:tcW w:w="2053" w:type="dxa"/>
          </w:tcPr>
          <w:p w:rsidR="00061C3E" w:rsidRDefault="0044793F" w:rsidP="00061C3E">
            <w:r>
              <w:t>D. Klerks</w:t>
            </w:r>
          </w:p>
        </w:tc>
        <w:tc>
          <w:tcPr>
            <w:tcW w:w="2053" w:type="dxa"/>
          </w:tcPr>
          <w:p w:rsidR="00061C3E" w:rsidRDefault="0044793F" w:rsidP="00061C3E">
            <w:r>
              <w:t>12:30 22-06-2016</w:t>
            </w:r>
          </w:p>
        </w:tc>
        <w:tc>
          <w:tcPr>
            <w:tcW w:w="2053" w:type="dxa"/>
          </w:tcPr>
          <w:p w:rsidR="00061C3E" w:rsidRDefault="0044793F" w:rsidP="00061C3E">
            <w:r>
              <w:t>13:00 22-06-2016</w:t>
            </w:r>
          </w:p>
        </w:tc>
      </w:tr>
    </w:tbl>
    <w:p w:rsidR="00061C3E" w:rsidRPr="00061C3E" w:rsidRDefault="00061C3E" w:rsidP="00061C3E"/>
    <w:p w:rsidR="007F70FD" w:rsidRDefault="004A1C1A" w:rsidP="00F165C8">
      <w:pPr>
        <w:pStyle w:val="Kop3"/>
        <w:shd w:val="clear" w:color="auto" w:fill="FECEAE" w:themeFill="accent1" w:themeFillTint="66"/>
        <w:rPr>
          <w:color w:val="FFFFFF" w:themeColor="background1"/>
        </w:rPr>
      </w:pPr>
      <w:bookmarkStart w:id="3" w:name="_Toc454273325"/>
      <w:r>
        <w:rPr>
          <w:color w:val="FFFFFF" w:themeColor="background1"/>
        </w:rPr>
        <w:t xml:space="preserve">2 </w:t>
      </w:r>
      <w:r w:rsidR="00F165C8">
        <w:rPr>
          <w:color w:val="FFFFFF" w:themeColor="background1"/>
        </w:rPr>
        <w:t>Realisatie</w:t>
      </w:r>
      <w:bookmarkEnd w:id="3"/>
    </w:p>
    <w:tbl>
      <w:tblPr>
        <w:tblStyle w:val="Tabelraster"/>
        <w:tblW w:w="0" w:type="auto"/>
        <w:tblLook w:val="04A0" w:firstRow="1" w:lastRow="0" w:firstColumn="1" w:lastColumn="0" w:noHBand="0" w:noVBand="1"/>
      </w:tblPr>
      <w:tblGrid>
        <w:gridCol w:w="2052"/>
        <w:gridCol w:w="2053"/>
        <w:gridCol w:w="4080"/>
      </w:tblGrid>
      <w:tr w:rsidR="00F165C8" w:rsidTr="00F165C8">
        <w:tc>
          <w:tcPr>
            <w:tcW w:w="2052" w:type="dxa"/>
            <w:shd w:val="clear" w:color="auto" w:fill="FEB686" w:themeFill="accent1" w:themeFillTint="99"/>
          </w:tcPr>
          <w:p w:rsidR="00F165C8" w:rsidRDefault="00F165C8" w:rsidP="00B82C2C">
            <w:r>
              <w:t>Pagina</w:t>
            </w:r>
          </w:p>
        </w:tc>
        <w:tc>
          <w:tcPr>
            <w:tcW w:w="2053" w:type="dxa"/>
            <w:shd w:val="clear" w:color="auto" w:fill="FEB686" w:themeFill="accent1" w:themeFillTint="99"/>
          </w:tcPr>
          <w:p w:rsidR="00F165C8" w:rsidRDefault="00F165C8" w:rsidP="00B82C2C">
            <w:r>
              <w:t>Programmeur</w:t>
            </w:r>
          </w:p>
        </w:tc>
        <w:tc>
          <w:tcPr>
            <w:tcW w:w="4080" w:type="dxa"/>
            <w:shd w:val="clear" w:color="auto" w:fill="FEB686" w:themeFill="accent1" w:themeFillTint="99"/>
          </w:tcPr>
          <w:p w:rsidR="00F165C8" w:rsidRDefault="00F165C8" w:rsidP="00B82C2C">
            <w:r>
              <w:t>Klaar op</w:t>
            </w:r>
          </w:p>
        </w:tc>
      </w:tr>
      <w:tr w:rsidR="00F165C8" w:rsidTr="00F165C8">
        <w:tc>
          <w:tcPr>
            <w:tcW w:w="2052" w:type="dxa"/>
          </w:tcPr>
          <w:p w:rsidR="00F165C8" w:rsidRDefault="00F165C8" w:rsidP="00B82C2C">
            <w:r>
              <w:t>Home</w:t>
            </w:r>
          </w:p>
        </w:tc>
        <w:tc>
          <w:tcPr>
            <w:tcW w:w="2053" w:type="dxa"/>
          </w:tcPr>
          <w:p w:rsidR="00F165C8" w:rsidRDefault="00F165C8" w:rsidP="00B82C2C">
            <w:r>
              <w:t>D. Klerks</w:t>
            </w:r>
          </w:p>
        </w:tc>
        <w:tc>
          <w:tcPr>
            <w:tcW w:w="4080" w:type="dxa"/>
          </w:tcPr>
          <w:p w:rsidR="00F165C8" w:rsidRDefault="00872049" w:rsidP="00B82C2C">
            <w:r>
              <w:t>12:47</w:t>
            </w:r>
          </w:p>
        </w:tc>
      </w:tr>
      <w:tr w:rsidR="00F165C8" w:rsidTr="00F165C8">
        <w:tc>
          <w:tcPr>
            <w:tcW w:w="2052" w:type="dxa"/>
          </w:tcPr>
          <w:p w:rsidR="00F165C8" w:rsidRDefault="00F165C8" w:rsidP="00B82C2C">
            <w:r>
              <w:t>Contact</w:t>
            </w:r>
          </w:p>
        </w:tc>
        <w:tc>
          <w:tcPr>
            <w:tcW w:w="2053" w:type="dxa"/>
          </w:tcPr>
          <w:p w:rsidR="00F165C8" w:rsidRDefault="00F165C8" w:rsidP="00B82C2C">
            <w:r>
              <w:t>D. Klerks</w:t>
            </w:r>
          </w:p>
        </w:tc>
        <w:tc>
          <w:tcPr>
            <w:tcW w:w="4080" w:type="dxa"/>
          </w:tcPr>
          <w:p w:rsidR="00F165C8" w:rsidRDefault="00872049" w:rsidP="00B82C2C">
            <w:r>
              <w:t>12:10</w:t>
            </w:r>
          </w:p>
        </w:tc>
      </w:tr>
      <w:tr w:rsidR="00F165C8" w:rsidTr="00F165C8">
        <w:tc>
          <w:tcPr>
            <w:tcW w:w="2052" w:type="dxa"/>
          </w:tcPr>
          <w:p w:rsidR="00F165C8" w:rsidRDefault="00F165C8" w:rsidP="00B82C2C">
            <w:r>
              <w:t>Inlog</w:t>
            </w:r>
          </w:p>
        </w:tc>
        <w:tc>
          <w:tcPr>
            <w:tcW w:w="2053" w:type="dxa"/>
          </w:tcPr>
          <w:p w:rsidR="00F165C8" w:rsidRDefault="00F165C8" w:rsidP="00B82C2C">
            <w:r>
              <w:t>D. Klerks</w:t>
            </w:r>
          </w:p>
        </w:tc>
        <w:tc>
          <w:tcPr>
            <w:tcW w:w="4080" w:type="dxa"/>
          </w:tcPr>
          <w:p w:rsidR="00F165C8" w:rsidRDefault="00872049" w:rsidP="00B82C2C">
            <w:r>
              <w:t>13:16</w:t>
            </w:r>
          </w:p>
        </w:tc>
      </w:tr>
      <w:tr w:rsidR="00F165C8" w:rsidTr="00F165C8">
        <w:tc>
          <w:tcPr>
            <w:tcW w:w="2052" w:type="dxa"/>
          </w:tcPr>
          <w:p w:rsidR="00F165C8" w:rsidRDefault="00F165C8" w:rsidP="00B82C2C">
            <w:r>
              <w:t>Directie</w:t>
            </w:r>
          </w:p>
        </w:tc>
        <w:tc>
          <w:tcPr>
            <w:tcW w:w="2053" w:type="dxa"/>
          </w:tcPr>
          <w:p w:rsidR="00F165C8" w:rsidRDefault="00F165C8" w:rsidP="00B82C2C">
            <w:r>
              <w:t>D. Klerks</w:t>
            </w:r>
          </w:p>
        </w:tc>
        <w:tc>
          <w:tcPr>
            <w:tcW w:w="4080" w:type="dxa"/>
          </w:tcPr>
          <w:p w:rsidR="00F165C8" w:rsidRDefault="00872049" w:rsidP="00B82C2C">
            <w:r>
              <w:t>14:12</w:t>
            </w:r>
          </w:p>
        </w:tc>
      </w:tr>
      <w:tr w:rsidR="00F165C8" w:rsidTr="00F165C8">
        <w:tc>
          <w:tcPr>
            <w:tcW w:w="2052" w:type="dxa"/>
          </w:tcPr>
          <w:p w:rsidR="00F165C8" w:rsidRDefault="00F165C8" w:rsidP="00B82C2C">
            <w:r>
              <w:t>Medewerker</w:t>
            </w:r>
          </w:p>
        </w:tc>
        <w:tc>
          <w:tcPr>
            <w:tcW w:w="2053" w:type="dxa"/>
          </w:tcPr>
          <w:p w:rsidR="00F165C8" w:rsidRDefault="00F165C8" w:rsidP="00B82C2C">
            <w:r>
              <w:t>D. Klerks</w:t>
            </w:r>
          </w:p>
        </w:tc>
        <w:tc>
          <w:tcPr>
            <w:tcW w:w="4080" w:type="dxa"/>
          </w:tcPr>
          <w:p w:rsidR="00F165C8" w:rsidRDefault="00EC029F" w:rsidP="00B82C2C">
            <w:r>
              <w:t>14:30</w:t>
            </w:r>
          </w:p>
        </w:tc>
      </w:tr>
      <w:tr w:rsidR="00F165C8" w:rsidTr="00F165C8">
        <w:tc>
          <w:tcPr>
            <w:tcW w:w="2052" w:type="dxa"/>
          </w:tcPr>
          <w:p w:rsidR="00F165C8" w:rsidRDefault="00F165C8" w:rsidP="00B82C2C">
            <w:r>
              <w:t>Rapporten</w:t>
            </w:r>
          </w:p>
          <w:p w:rsidR="00F165C8" w:rsidRDefault="00F165C8" w:rsidP="00B82C2C">
            <w:r>
              <w:t>(</w:t>
            </w:r>
            <w:proofErr w:type="spellStart"/>
            <w:r>
              <w:t>waardevoorraad</w:t>
            </w:r>
            <w:proofErr w:type="spellEnd"/>
            <w:r>
              <w:t>,</w:t>
            </w:r>
          </w:p>
          <w:p w:rsidR="00F165C8" w:rsidRDefault="00F165C8" w:rsidP="00B82C2C">
            <w:r>
              <w:t>voorraad,</w:t>
            </w:r>
          </w:p>
          <w:p w:rsidR="00F165C8" w:rsidRDefault="00F165C8" w:rsidP="00B82C2C">
            <w:r>
              <w:t>bestellijst)</w:t>
            </w:r>
          </w:p>
        </w:tc>
        <w:tc>
          <w:tcPr>
            <w:tcW w:w="2053" w:type="dxa"/>
          </w:tcPr>
          <w:p w:rsidR="00F165C8" w:rsidRDefault="00F165C8" w:rsidP="00B82C2C">
            <w:r>
              <w:t xml:space="preserve">D. Klerks </w:t>
            </w:r>
          </w:p>
        </w:tc>
        <w:tc>
          <w:tcPr>
            <w:tcW w:w="4080" w:type="dxa"/>
          </w:tcPr>
          <w:p w:rsidR="00F165C8" w:rsidRDefault="00872049" w:rsidP="00B82C2C">
            <w:r>
              <w:t>17:30</w:t>
            </w:r>
          </w:p>
        </w:tc>
      </w:tr>
      <w:tr w:rsidR="00F165C8" w:rsidTr="00F165C8">
        <w:tc>
          <w:tcPr>
            <w:tcW w:w="2052" w:type="dxa"/>
          </w:tcPr>
          <w:p w:rsidR="00F165C8" w:rsidRDefault="00F165C8" w:rsidP="00B82C2C">
            <w:r>
              <w:t>CRUD</w:t>
            </w:r>
          </w:p>
          <w:p w:rsidR="00F165C8" w:rsidRDefault="00F165C8" w:rsidP="00B82C2C">
            <w:r>
              <w:t>(medewerker,</w:t>
            </w:r>
          </w:p>
          <w:p w:rsidR="00F165C8" w:rsidRDefault="00F165C8" w:rsidP="00B82C2C">
            <w:r>
              <w:t>product,</w:t>
            </w:r>
          </w:p>
          <w:p w:rsidR="00F165C8" w:rsidRDefault="00F165C8" w:rsidP="00B82C2C">
            <w:r>
              <w:t>voorraad)</w:t>
            </w:r>
          </w:p>
        </w:tc>
        <w:tc>
          <w:tcPr>
            <w:tcW w:w="2053" w:type="dxa"/>
          </w:tcPr>
          <w:p w:rsidR="00F165C8" w:rsidRDefault="00F165C8" w:rsidP="00B82C2C">
            <w:r>
              <w:t>D. Klerks</w:t>
            </w:r>
          </w:p>
        </w:tc>
        <w:tc>
          <w:tcPr>
            <w:tcW w:w="4080" w:type="dxa"/>
          </w:tcPr>
          <w:p w:rsidR="00F165C8" w:rsidRDefault="00CA1B44" w:rsidP="00B82C2C">
            <w:r>
              <w:t>10:00 (Niet af</w:t>
            </w:r>
            <w:r w:rsidR="003650E5">
              <w:t>, Alle data is beschikbaar, maar alleen toevoegen werkt.</w:t>
            </w:r>
            <w:r>
              <w:t>)</w:t>
            </w:r>
          </w:p>
        </w:tc>
      </w:tr>
      <w:tr w:rsidR="00F165C8" w:rsidTr="00F165C8">
        <w:tc>
          <w:tcPr>
            <w:tcW w:w="2052" w:type="dxa"/>
          </w:tcPr>
          <w:p w:rsidR="00F165C8" w:rsidRDefault="00F165C8" w:rsidP="00B82C2C">
            <w:r>
              <w:t>product zoeken/inzien</w:t>
            </w:r>
          </w:p>
        </w:tc>
        <w:tc>
          <w:tcPr>
            <w:tcW w:w="2053" w:type="dxa"/>
          </w:tcPr>
          <w:p w:rsidR="00F165C8" w:rsidRDefault="00F165C8" w:rsidP="00B82C2C">
            <w:r>
              <w:t>D. Klerks</w:t>
            </w:r>
          </w:p>
        </w:tc>
        <w:tc>
          <w:tcPr>
            <w:tcW w:w="4080" w:type="dxa"/>
          </w:tcPr>
          <w:p w:rsidR="00F165C8" w:rsidRDefault="00CA1B44" w:rsidP="00B82C2C">
            <w:r>
              <w:t>10:00 (Niet af)</w:t>
            </w:r>
          </w:p>
        </w:tc>
      </w:tr>
      <w:tr w:rsidR="00F165C8" w:rsidTr="00F165C8">
        <w:tc>
          <w:tcPr>
            <w:tcW w:w="2052" w:type="dxa"/>
          </w:tcPr>
          <w:p w:rsidR="00F165C8" w:rsidRDefault="00F165C8" w:rsidP="00B82C2C">
            <w:r>
              <w:t>Rapporten</w:t>
            </w:r>
          </w:p>
          <w:p w:rsidR="00F165C8" w:rsidRDefault="00F165C8" w:rsidP="00B82C2C">
            <w:r>
              <w:t>(voorraad,</w:t>
            </w:r>
          </w:p>
          <w:p w:rsidR="00F165C8" w:rsidRDefault="00F165C8" w:rsidP="00B82C2C">
            <w:r>
              <w:t>bestellijst)</w:t>
            </w:r>
          </w:p>
        </w:tc>
        <w:tc>
          <w:tcPr>
            <w:tcW w:w="2053" w:type="dxa"/>
          </w:tcPr>
          <w:p w:rsidR="00F165C8" w:rsidRDefault="00F165C8" w:rsidP="00B82C2C">
            <w:r>
              <w:t>D. Klerks</w:t>
            </w:r>
          </w:p>
        </w:tc>
        <w:tc>
          <w:tcPr>
            <w:tcW w:w="4080" w:type="dxa"/>
          </w:tcPr>
          <w:p w:rsidR="00F165C8" w:rsidRDefault="003412EE" w:rsidP="00B82C2C">
            <w:r>
              <w:t>(Niet af)</w:t>
            </w:r>
          </w:p>
        </w:tc>
      </w:tr>
      <w:tr w:rsidR="00F165C8" w:rsidTr="00F165C8">
        <w:tc>
          <w:tcPr>
            <w:tcW w:w="2052" w:type="dxa"/>
          </w:tcPr>
          <w:p w:rsidR="00F165C8" w:rsidRDefault="00F165C8" w:rsidP="00B82C2C">
            <w:r>
              <w:t>CRUD</w:t>
            </w:r>
            <w:r>
              <w:br/>
              <w:t>(product,</w:t>
            </w:r>
          </w:p>
          <w:p w:rsidR="00F165C8" w:rsidRDefault="00F165C8" w:rsidP="00B82C2C">
            <w:r>
              <w:t>voorraad)</w:t>
            </w:r>
          </w:p>
        </w:tc>
        <w:tc>
          <w:tcPr>
            <w:tcW w:w="2053" w:type="dxa"/>
          </w:tcPr>
          <w:p w:rsidR="00F165C8" w:rsidRDefault="00F165C8" w:rsidP="00B82C2C">
            <w:r>
              <w:t>D. Klerks</w:t>
            </w:r>
          </w:p>
        </w:tc>
        <w:tc>
          <w:tcPr>
            <w:tcW w:w="4080" w:type="dxa"/>
          </w:tcPr>
          <w:p w:rsidR="00F165C8" w:rsidRDefault="003412EE" w:rsidP="00B82C2C">
            <w:r>
              <w:t>(Niet af)</w:t>
            </w:r>
          </w:p>
        </w:tc>
      </w:tr>
      <w:tr w:rsidR="00F165C8" w:rsidTr="00F165C8">
        <w:tc>
          <w:tcPr>
            <w:tcW w:w="2052" w:type="dxa"/>
          </w:tcPr>
          <w:p w:rsidR="00F165C8" w:rsidRDefault="00F165C8" w:rsidP="00B82C2C">
            <w:r>
              <w:lastRenderedPageBreak/>
              <w:t>product zoeken/inzien</w:t>
            </w:r>
          </w:p>
        </w:tc>
        <w:tc>
          <w:tcPr>
            <w:tcW w:w="2053" w:type="dxa"/>
          </w:tcPr>
          <w:p w:rsidR="00F165C8" w:rsidRDefault="00F165C8" w:rsidP="00B82C2C">
            <w:r>
              <w:t>D. Klerks</w:t>
            </w:r>
          </w:p>
        </w:tc>
        <w:tc>
          <w:tcPr>
            <w:tcW w:w="4080" w:type="dxa"/>
          </w:tcPr>
          <w:p w:rsidR="00F165C8" w:rsidRDefault="003412EE" w:rsidP="00B82C2C">
            <w:r>
              <w:t>(Niet af)</w:t>
            </w:r>
          </w:p>
        </w:tc>
      </w:tr>
    </w:tbl>
    <w:p w:rsidR="00F165C8" w:rsidRDefault="00F165C8" w:rsidP="00F165C8"/>
    <w:p w:rsidR="009F6724" w:rsidRDefault="004A1C1A" w:rsidP="004A1C1A">
      <w:pPr>
        <w:pStyle w:val="Kop3"/>
        <w:shd w:val="clear" w:color="auto" w:fill="FECEAE" w:themeFill="accent1" w:themeFillTint="66"/>
        <w:rPr>
          <w:color w:val="FFFFFF" w:themeColor="background1"/>
        </w:rPr>
      </w:pPr>
      <w:bookmarkStart w:id="4" w:name="_Toc454273326"/>
      <w:r>
        <w:rPr>
          <w:color w:val="FFFFFF" w:themeColor="background1"/>
        </w:rPr>
        <w:t>3 Wijzigingen</w:t>
      </w:r>
      <w:bookmarkEnd w:id="4"/>
    </w:p>
    <w:tbl>
      <w:tblPr>
        <w:tblStyle w:val="Tabelraster"/>
        <w:tblW w:w="0" w:type="auto"/>
        <w:tblLook w:val="04A0" w:firstRow="1" w:lastRow="0" w:firstColumn="1" w:lastColumn="0" w:noHBand="0" w:noVBand="1"/>
      </w:tblPr>
      <w:tblGrid>
        <w:gridCol w:w="1622"/>
        <w:gridCol w:w="1513"/>
        <w:gridCol w:w="910"/>
        <w:gridCol w:w="900"/>
        <w:gridCol w:w="3266"/>
      </w:tblGrid>
      <w:tr w:rsidR="00085A41" w:rsidTr="00085A41">
        <w:tc>
          <w:tcPr>
            <w:tcW w:w="1622" w:type="dxa"/>
            <w:shd w:val="clear" w:color="auto" w:fill="FEB686" w:themeFill="accent1" w:themeFillTint="99"/>
          </w:tcPr>
          <w:p w:rsidR="00085A41" w:rsidRDefault="00085A41" w:rsidP="004A1C1A">
            <w:r>
              <w:t>Naam bestand</w:t>
            </w:r>
          </w:p>
        </w:tc>
        <w:tc>
          <w:tcPr>
            <w:tcW w:w="1513" w:type="dxa"/>
            <w:shd w:val="clear" w:color="auto" w:fill="FEB686" w:themeFill="accent1" w:themeFillTint="99"/>
          </w:tcPr>
          <w:p w:rsidR="00085A41" w:rsidRDefault="00085A41" w:rsidP="004A1C1A">
            <w:r>
              <w:t>Programmeur</w:t>
            </w:r>
          </w:p>
        </w:tc>
        <w:tc>
          <w:tcPr>
            <w:tcW w:w="910" w:type="dxa"/>
            <w:shd w:val="clear" w:color="auto" w:fill="FEB686" w:themeFill="accent1" w:themeFillTint="99"/>
          </w:tcPr>
          <w:p w:rsidR="00085A41" w:rsidRDefault="00085A41" w:rsidP="004A1C1A">
            <w:r>
              <w:t xml:space="preserve">Van </w:t>
            </w:r>
          </w:p>
        </w:tc>
        <w:tc>
          <w:tcPr>
            <w:tcW w:w="900" w:type="dxa"/>
            <w:shd w:val="clear" w:color="auto" w:fill="FEB686" w:themeFill="accent1" w:themeFillTint="99"/>
          </w:tcPr>
          <w:p w:rsidR="00085A41" w:rsidRDefault="00085A41" w:rsidP="004A1C1A">
            <w:r>
              <w:t>Tot</w:t>
            </w:r>
          </w:p>
        </w:tc>
        <w:tc>
          <w:tcPr>
            <w:tcW w:w="3266" w:type="dxa"/>
            <w:shd w:val="clear" w:color="auto" w:fill="FEB686" w:themeFill="accent1" w:themeFillTint="99"/>
          </w:tcPr>
          <w:p w:rsidR="00085A41" w:rsidRDefault="00085A41" w:rsidP="004A1C1A">
            <w:r>
              <w:t>Wijzigingen</w:t>
            </w:r>
          </w:p>
        </w:tc>
      </w:tr>
      <w:tr w:rsidR="00085A41" w:rsidTr="00085A41">
        <w:tc>
          <w:tcPr>
            <w:tcW w:w="1622" w:type="dxa"/>
          </w:tcPr>
          <w:p w:rsidR="00C365CE" w:rsidRDefault="00C365CE" w:rsidP="00C365CE">
            <w:r>
              <w:t>CRUD</w:t>
            </w:r>
          </w:p>
          <w:p w:rsidR="00C365CE" w:rsidRDefault="00C365CE" w:rsidP="00C365CE">
            <w:r>
              <w:t>(medewerker,</w:t>
            </w:r>
          </w:p>
          <w:p w:rsidR="00C365CE" w:rsidRDefault="00C365CE" w:rsidP="00C365CE">
            <w:r>
              <w:t>product,</w:t>
            </w:r>
          </w:p>
          <w:p w:rsidR="00085A41" w:rsidRDefault="00C365CE" w:rsidP="00C365CE">
            <w:r>
              <w:t>voorraad)</w:t>
            </w:r>
          </w:p>
        </w:tc>
        <w:tc>
          <w:tcPr>
            <w:tcW w:w="1513" w:type="dxa"/>
          </w:tcPr>
          <w:p w:rsidR="00085A41" w:rsidRDefault="00C365CE" w:rsidP="004A1C1A">
            <w:r>
              <w:t>Dwight Klerks</w:t>
            </w:r>
          </w:p>
        </w:tc>
        <w:tc>
          <w:tcPr>
            <w:tcW w:w="910" w:type="dxa"/>
          </w:tcPr>
          <w:p w:rsidR="00085A41" w:rsidRDefault="00C365CE" w:rsidP="004A1C1A">
            <w:r>
              <w:t>16:30</w:t>
            </w:r>
          </w:p>
        </w:tc>
        <w:tc>
          <w:tcPr>
            <w:tcW w:w="900" w:type="dxa"/>
          </w:tcPr>
          <w:p w:rsidR="00085A41" w:rsidRDefault="00C365CE" w:rsidP="004A1C1A">
            <w:r>
              <w:t>17:30</w:t>
            </w:r>
          </w:p>
        </w:tc>
        <w:tc>
          <w:tcPr>
            <w:tcW w:w="3266" w:type="dxa"/>
          </w:tcPr>
          <w:p w:rsidR="00085A41" w:rsidRDefault="00C365CE" w:rsidP="004A1C1A">
            <w:r>
              <w:t>Medewerker en product toe voeg optie staat nu boven i.p.v. benede</w:t>
            </w:r>
            <w:r w:rsidR="00A26AEB">
              <w:t>n</w:t>
            </w:r>
            <w:r>
              <w:t>.</w:t>
            </w:r>
          </w:p>
        </w:tc>
      </w:tr>
    </w:tbl>
    <w:p w:rsidR="004A1C1A" w:rsidRPr="004A1C1A" w:rsidRDefault="004A1C1A" w:rsidP="004A1C1A">
      <w:bookmarkStart w:id="5" w:name="_GoBack"/>
      <w:bookmarkEnd w:id="5"/>
    </w:p>
    <w:sectPr w:rsidR="004A1C1A" w:rsidRPr="004A1C1A" w:rsidSect="00022E8E">
      <w:headerReference w:type="even" r:id="rId13"/>
      <w:headerReference w:type="default" r:id="rId14"/>
      <w:footerReference w:type="even" r:id="rId15"/>
      <w:footerReference w:type="default" r:id="rId16"/>
      <w:headerReference w:type="first" r:id="rId17"/>
      <w:footerReference w:type="first" r:id="rId18"/>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488" w:rsidRDefault="00745488">
      <w:pPr>
        <w:spacing w:after="0" w:line="240" w:lineRule="auto"/>
      </w:pPr>
      <w:r>
        <w:separator/>
      </w:r>
    </w:p>
  </w:endnote>
  <w:endnote w:type="continuationSeparator" w:id="0">
    <w:p w:rsidR="00745488" w:rsidRDefault="00745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8112D6">
      <w:fldChar w:fldCharType="begin"/>
    </w:r>
    <w:r w:rsidR="008112D6">
      <w:instrText xml:space="preserve"> PAGE </w:instrText>
    </w:r>
    <w:r w:rsidR="008112D6">
      <w:fldChar w:fldCharType="separate"/>
    </w:r>
    <w:r w:rsidR="001856E0">
      <w:rPr>
        <w:noProof/>
      </w:rPr>
      <w:t>2</w:t>
    </w:r>
    <w:r w:rsidR="008112D6">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F83E356"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488" w:rsidRDefault="00745488">
      <w:pPr>
        <w:spacing w:after="0" w:line="240" w:lineRule="auto"/>
      </w:pPr>
      <w:r>
        <w:separator/>
      </w:r>
    </w:p>
  </w:footnote>
  <w:footnote w:type="continuationSeparator" w:id="0">
    <w:p w:rsidR="00745488" w:rsidRDefault="00745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FEE6241"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43F72775"/>
    <w:multiLevelType w:val="hybridMultilevel"/>
    <w:tmpl w:val="E44A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7FA1"/>
    <w:rsid w:val="00014AC0"/>
    <w:rsid w:val="00022E8E"/>
    <w:rsid w:val="0004018C"/>
    <w:rsid w:val="00061C3E"/>
    <w:rsid w:val="00085A41"/>
    <w:rsid w:val="000C589A"/>
    <w:rsid w:val="000D125E"/>
    <w:rsid w:val="000E7417"/>
    <w:rsid w:val="00144386"/>
    <w:rsid w:val="00153581"/>
    <w:rsid w:val="001705D9"/>
    <w:rsid w:val="00171AF8"/>
    <w:rsid w:val="001856E0"/>
    <w:rsid w:val="001A1B4D"/>
    <w:rsid w:val="001F2DF9"/>
    <w:rsid w:val="00210384"/>
    <w:rsid w:val="00256DC5"/>
    <w:rsid w:val="00272030"/>
    <w:rsid w:val="00272888"/>
    <w:rsid w:val="002C08C4"/>
    <w:rsid w:val="002C7BC9"/>
    <w:rsid w:val="003412EE"/>
    <w:rsid w:val="00344CDB"/>
    <w:rsid w:val="003650E5"/>
    <w:rsid w:val="003A0FBE"/>
    <w:rsid w:val="003B384B"/>
    <w:rsid w:val="003F2A32"/>
    <w:rsid w:val="004040CE"/>
    <w:rsid w:val="00413D3C"/>
    <w:rsid w:val="00426E73"/>
    <w:rsid w:val="00441B77"/>
    <w:rsid w:val="0044793F"/>
    <w:rsid w:val="004705DC"/>
    <w:rsid w:val="004A1C1A"/>
    <w:rsid w:val="005040CA"/>
    <w:rsid w:val="005421FF"/>
    <w:rsid w:val="005D2CBB"/>
    <w:rsid w:val="005D45B3"/>
    <w:rsid w:val="005E15C4"/>
    <w:rsid w:val="006376C7"/>
    <w:rsid w:val="00680F69"/>
    <w:rsid w:val="00695C50"/>
    <w:rsid w:val="00706293"/>
    <w:rsid w:val="00745488"/>
    <w:rsid w:val="00780797"/>
    <w:rsid w:val="0079362F"/>
    <w:rsid w:val="007F70FD"/>
    <w:rsid w:val="008112D6"/>
    <w:rsid w:val="0083782D"/>
    <w:rsid w:val="00872049"/>
    <w:rsid w:val="008A61AE"/>
    <w:rsid w:val="008B1A3F"/>
    <w:rsid w:val="00911EA2"/>
    <w:rsid w:val="009218B2"/>
    <w:rsid w:val="00933ED5"/>
    <w:rsid w:val="0096070E"/>
    <w:rsid w:val="00966AC9"/>
    <w:rsid w:val="009703CD"/>
    <w:rsid w:val="00976AEB"/>
    <w:rsid w:val="009F6724"/>
    <w:rsid w:val="00A0564C"/>
    <w:rsid w:val="00A26AEB"/>
    <w:rsid w:val="00A539F6"/>
    <w:rsid w:val="00AB3C41"/>
    <w:rsid w:val="00AC0E2F"/>
    <w:rsid w:val="00AC20FF"/>
    <w:rsid w:val="00AD5E1C"/>
    <w:rsid w:val="00AF1A8C"/>
    <w:rsid w:val="00B31212"/>
    <w:rsid w:val="00B76671"/>
    <w:rsid w:val="00B93259"/>
    <w:rsid w:val="00BA269E"/>
    <w:rsid w:val="00BE4AE0"/>
    <w:rsid w:val="00C14FEB"/>
    <w:rsid w:val="00C365CE"/>
    <w:rsid w:val="00CA1B44"/>
    <w:rsid w:val="00CB4A58"/>
    <w:rsid w:val="00D77301"/>
    <w:rsid w:val="00DA7CEE"/>
    <w:rsid w:val="00DD32A1"/>
    <w:rsid w:val="00E81B8A"/>
    <w:rsid w:val="00E82F1E"/>
    <w:rsid w:val="00E86B47"/>
    <w:rsid w:val="00E92633"/>
    <w:rsid w:val="00EA7391"/>
    <w:rsid w:val="00EC029F"/>
    <w:rsid w:val="00EE2D6C"/>
    <w:rsid w:val="00EF07D5"/>
    <w:rsid w:val="00F165C8"/>
    <w:rsid w:val="00F62D52"/>
    <w:rsid w:val="00F66CB7"/>
    <w:rsid w:val="00F73810"/>
    <w:rsid w:val="00F7601B"/>
    <w:rsid w:val="00F80BB0"/>
    <w:rsid w:val="00FC69B7"/>
    <w:rsid w:val="00FD7668"/>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CA90C8C"/>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2">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 w:type="paragraph" w:styleId="Inhopg3">
    <w:name w:val="toc 3"/>
    <w:basedOn w:val="Standaard"/>
    <w:next w:val="Standaard"/>
    <w:autoRedefine/>
    <w:uiPriority w:val="39"/>
    <w:unhideWhenUsed/>
    <w:qFormat/>
    <w:rsid w:val="00AB3C4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01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727489" w:rsidRDefault="00043A60">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727489" w:rsidRDefault="00043A60">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727489" w:rsidRDefault="00043A60">
          <w:pPr>
            <w:pStyle w:val="8A5CA2D3DCEA429B921EDC0626874A71"/>
          </w:pPr>
          <w:r>
            <w:rPr>
              <w:i/>
              <w:iCs/>
              <w:color w:val="833C0B" w:themeColor="accent2" w:themeShade="80"/>
              <w:sz w:val="28"/>
              <w:szCs w:val="28"/>
            </w:rPr>
            <w:t>[Geef de ondertitel van het document op]</w:t>
          </w:r>
        </w:p>
      </w:docPartBody>
    </w:docPart>
    <w:docPart>
      <w:docPartPr>
        <w:name w:val="F72E2FB9EFF34C64AF4AA22DE571D93E"/>
        <w:category>
          <w:name w:val="Algemeen"/>
          <w:gallery w:val="placeholder"/>
        </w:category>
        <w:types>
          <w:type w:val="bbPlcHdr"/>
        </w:types>
        <w:behaviors>
          <w:behavior w:val="content"/>
        </w:behaviors>
        <w:guid w:val="{C987A38B-2868-491C-A9E0-4DDE9040CBD1}"/>
      </w:docPartPr>
      <w:docPartBody>
        <w:p w:rsidR="00C7466C" w:rsidRDefault="00D0151A" w:rsidP="00D0151A">
          <w:pPr>
            <w:pStyle w:val="F72E2FB9EFF34C64AF4AA22DE571D93E"/>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A60"/>
    <w:rsid w:val="00043A60"/>
    <w:rsid w:val="0006447A"/>
    <w:rsid w:val="00106320"/>
    <w:rsid w:val="00380AB4"/>
    <w:rsid w:val="00533610"/>
    <w:rsid w:val="00563C57"/>
    <w:rsid w:val="00727489"/>
    <w:rsid w:val="00A90CE9"/>
    <w:rsid w:val="00C7466C"/>
    <w:rsid w:val="00D0151A"/>
    <w:rsid w:val="00EF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 w:type="paragraph" w:customStyle="1" w:styleId="7EF36D0510474C6A98EFD196424935DF">
    <w:name w:val="7EF36D0510474C6A98EFD196424935DF"/>
    <w:rsid w:val="00D0151A"/>
  </w:style>
  <w:style w:type="paragraph" w:customStyle="1" w:styleId="D24BA18E56624BF0B5A0D34102EAEFAD">
    <w:name w:val="D24BA18E56624BF0B5A0D34102EAEFAD"/>
    <w:rsid w:val="00D0151A"/>
  </w:style>
  <w:style w:type="paragraph" w:customStyle="1" w:styleId="F72E2FB9EFF34C64AF4AA22DE571D93E">
    <w:name w:val="F72E2FB9EFF34C64AF4AA22DE571D93E"/>
    <w:rsid w:val="00D015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Fastdevelopment</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55C93AE9-D2E7-4C9B-8A69-FE84DB77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31</TotalTime>
  <Pages>4</Pages>
  <Words>301</Words>
  <Characters>1722</Characters>
  <Application>Microsoft Office Word</Application>
  <DocSecurity>0</DocSecurity>
  <Lines>14</Lines>
  <Paragraphs>4</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ToolsForEver</vt:lpstr>
      <vt:lpstr/>
      <vt:lpstr>Heading 1</vt:lpstr>
      <vt:lpstr>    Heading 2</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2 Opdracht 2</dc:subject>
  <dc:creator>Dwight</dc:creator>
  <cp:keywords/>
  <dc:description/>
  <cp:lastModifiedBy>Dwight</cp:lastModifiedBy>
  <cp:revision>26</cp:revision>
  <dcterms:created xsi:type="dcterms:W3CDTF">2016-06-21T09:13:00Z</dcterms:created>
  <dcterms:modified xsi:type="dcterms:W3CDTF">2016-06-22T09:10:00Z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