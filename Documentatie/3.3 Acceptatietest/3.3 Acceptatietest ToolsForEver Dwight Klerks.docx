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6775094"/>
        <w:docPartObj>
          <w:docPartGallery w:val="Cover Pages"/>
          <w:docPartUnique/>
        </w:docPartObj>
      </w:sdtPr>
      <w:sdtEndPr/>
      <w:sdtContent>
        <w:p w:rsidR="00022E8E" w:rsidRDefault="009703CD">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lang w:val="en-US"/>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5430"/>
                    <wp:effectExtent l="0" t="0" r="0" b="1905"/>
                    <wp:wrapNone/>
                    <wp:docPr id="8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2E8E" w:rsidRPr="00864CE6" w:rsidRDefault="003C1D89">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6"/>
                                      <w:szCs w:val="56"/>
                                      <w:lang w:val="en-US"/>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sidRPr="00864CE6">
                                      <w:rPr>
                                        <w:rFonts w:asciiTheme="majorHAnsi" w:eastAsiaTheme="majorEastAsia" w:hAnsiTheme="majorHAnsi" w:cstheme="majorBidi"/>
                                        <w:smallCaps/>
                                        <w:color w:val="244583" w:themeColor="accent2" w:themeShade="80"/>
                                        <w:spacing w:val="20"/>
                                        <w:sz w:val="56"/>
                                        <w:szCs w:val="56"/>
                                        <w:lang w:val="en-US"/>
                                      </w:rPr>
                                      <w:t>ToolsForEver</w:t>
                                    </w:r>
                                  </w:sdtContent>
                                </w:sdt>
                              </w:p>
                              <w:p w:rsidR="00022E8E" w:rsidRPr="00864CE6" w:rsidRDefault="003C1D89">
                                <w:pPr>
                                  <w:rPr>
                                    <w:i/>
                                    <w:iCs/>
                                    <w:color w:val="244583" w:themeColor="accent2" w:themeShade="80"/>
                                    <w:sz w:val="28"/>
                                    <w:szCs w:val="28"/>
                                    <w:lang w:val="en-US"/>
                                  </w:rPr>
                                </w:pPr>
                                <w:sdt>
                                  <w:sdtPr>
                                    <w:rPr>
                                      <w:i/>
                                      <w:iCs/>
                                      <w:color w:val="244583" w:themeColor="accent2" w:themeShade="80"/>
                                      <w:sz w:val="28"/>
                                      <w:szCs w:val="28"/>
                                      <w:lang w:val="en-US"/>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3256B0" w:rsidRPr="00864CE6">
                                      <w:rPr>
                                        <w:i/>
                                        <w:iCs/>
                                        <w:color w:val="244583" w:themeColor="accent2" w:themeShade="80"/>
                                        <w:sz w:val="28"/>
                                        <w:szCs w:val="28"/>
                                        <w:lang w:val="en-US"/>
                                      </w:rPr>
                                      <w:t>3</w:t>
                                    </w:r>
                                    <w:r w:rsidR="00BC2D00">
                                      <w:rPr>
                                        <w:i/>
                                        <w:iCs/>
                                        <w:color w:val="244583" w:themeColor="accent2" w:themeShade="80"/>
                                        <w:sz w:val="28"/>
                                        <w:szCs w:val="28"/>
                                        <w:lang w:val="en-US"/>
                                      </w:rPr>
                                      <w:t>.3</w:t>
                                    </w:r>
                                    <w:r w:rsidR="00680F69" w:rsidRPr="00864CE6">
                                      <w:rPr>
                                        <w:i/>
                                        <w:iCs/>
                                        <w:color w:val="244583" w:themeColor="accent2" w:themeShade="80"/>
                                        <w:sz w:val="28"/>
                                        <w:szCs w:val="28"/>
                                        <w:lang w:val="en-US"/>
                                      </w:rPr>
                                      <w:t xml:space="preserve"> </w:t>
                                    </w:r>
                                    <w:r w:rsidR="00BC2D00">
                                      <w:rPr>
                                        <w:i/>
                                        <w:iCs/>
                                        <w:color w:val="244583" w:themeColor="accent2" w:themeShade="80"/>
                                        <w:sz w:val="28"/>
                                        <w:szCs w:val="28"/>
                                        <w:lang w:val="en-US"/>
                                      </w:rPr>
                                      <w:t>Acceptatietest</w:t>
                                    </w:r>
                                  </w:sdtContent>
                                </w:sdt>
                              </w:p>
                              <w:p w:rsidR="00022E8E" w:rsidRPr="00864CE6" w:rsidRDefault="00022E8E">
                                <w:pPr>
                                  <w:rPr>
                                    <w:i/>
                                    <w:iCs/>
                                    <w:color w:val="244583" w:themeColor="accent2" w:themeShade="80"/>
                                    <w:sz w:val="28"/>
                                    <w:szCs w:val="28"/>
                                    <w:lang w:val="en-US"/>
                                  </w:rPr>
                                </w:pPr>
                              </w:p>
                              <w:p w:rsidR="00022E8E" w:rsidRPr="00864CE6" w:rsidRDefault="003C1D89">
                                <w:pPr>
                                  <w:rPr>
                                    <w:i/>
                                    <w:iCs/>
                                    <w:color w:val="244583" w:themeColor="accent2" w:themeShade="80"/>
                                    <w:sz w:val="28"/>
                                    <w:szCs w:val="28"/>
                                    <w:lang w:val="en-US"/>
                                  </w:rPr>
                                </w:pPr>
                                <w:sdt>
                                  <w:sdtPr>
                                    <w:rPr>
                                      <w:i/>
                                      <w:iCs/>
                                      <w:color w:val="244583" w:themeColor="accent2" w:themeShade="80"/>
                                      <w:sz w:val="28"/>
                                      <w:szCs w:val="28"/>
                                      <w:lang w:val="en-US"/>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3256B0" w:rsidRPr="00864CE6">
                                      <w:rPr>
                                        <w:i/>
                                        <w:iCs/>
                                        <w:color w:val="244583" w:themeColor="accent2" w:themeShade="80"/>
                                        <w:sz w:val="28"/>
                                        <w:szCs w:val="28"/>
                                        <w:lang w:val="en-US"/>
                                      </w:rPr>
                                      <w:t>Fastdevelopment</w:t>
                                    </w:r>
                                  </w:sdtContent>
                                </w:sdt>
                              </w:p>
                              <w:p w:rsidR="003256B0" w:rsidRPr="00864CE6" w:rsidRDefault="003256B0" w:rsidP="003256B0">
                                <w:pPr>
                                  <w:rPr>
                                    <w:lang w:val="en-US"/>
                                  </w:rPr>
                                </w:pPr>
                                <w:r w:rsidRPr="00864CE6">
                                  <w:rPr>
                                    <w:lang w:val="en-US"/>
                                  </w:rPr>
                                  <w:t>Projectleider: G. Sanchez</w:t>
                                </w:r>
                              </w:p>
                              <w:p w:rsidR="003256B0" w:rsidRDefault="003256B0" w:rsidP="003256B0">
                                <w:r>
                                  <w:t>Klant: De heer Norton  (J. Buijs)</w:t>
                                </w:r>
                              </w:p>
                              <w:p w:rsidR="003256B0" w:rsidRDefault="003256B0" w:rsidP="003256B0">
                                <w:r>
                                  <w:t>Versie: 1.0</w:t>
                                </w:r>
                              </w:p>
                              <w:p w:rsidR="003256B0" w:rsidRDefault="003256B0"/>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6" style="position:absolute;margin-left:0;margin-top:0;width:357.2pt;height:420.9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" o:allowincell="f" filled="f" stroked="f">
                    <v:textbox>
                      <w:txbxContent>
                        <w:p w:rsidR="00022E8E" w:rsidRPr="00864CE6" w:rsidRDefault="00C06620">
                          <w:pPr>
                            <w:rPr>
                              <w:rFonts w:asciiTheme="majorHAnsi" w:eastAsiaTheme="majorEastAsia" w:hAnsiTheme="majorHAnsi" w:cstheme="majorBidi"/>
                              <w:smallCaps/>
                              <w:color w:val="244583" w:themeColor="accent2" w:themeShade="80"/>
                              <w:spacing w:val="20"/>
                              <w:sz w:val="56"/>
                              <w:szCs w:val="56"/>
                              <w:lang w:val="en-US"/>
                            </w:rPr>
                          </w:pPr>
                          <w:sdt>
                            <w:sdtPr>
                              <w:rPr>
                                <w:rFonts w:asciiTheme="majorHAnsi" w:eastAsiaTheme="majorEastAsia" w:hAnsiTheme="majorHAnsi" w:cstheme="majorBidi"/>
                                <w:smallCaps/>
                                <w:color w:val="244583" w:themeColor="accent2" w:themeShade="80"/>
                                <w:spacing w:val="20"/>
                                <w:sz w:val="56"/>
                                <w:szCs w:val="56"/>
                                <w:lang w:val="en-US"/>
                              </w:rPr>
                              <w:alias w:val="Titel"/>
                              <w:id w:val="83737007"/>
                              <w:placeholder>
                                <w:docPart w:val="C8FDDC6DC7E3479096340EAA7CC4EE62"/>
                              </w:placeholder>
                              <w:dataBinding w:prefixMappings="xmlns:ns0='http://schemas.openxmlformats.org/package/2006/metadata/core-properties' xmlns:ns1='http://purl.org/dc/elements/1.1/'" w:xpath="/ns0:coreProperties[1]/ns1:title[1]" w:storeItemID="{6C3C8BC8-F283-45AE-878A-BAB7291924A1}"/>
                              <w:text/>
                            </w:sdtPr>
                            <w:sdtEndPr/>
                            <w:sdtContent>
                              <w:r w:rsidR="00680F69" w:rsidRPr="00864CE6">
                                <w:rPr>
                                  <w:rFonts w:asciiTheme="majorHAnsi" w:eastAsiaTheme="majorEastAsia" w:hAnsiTheme="majorHAnsi" w:cstheme="majorBidi"/>
                                  <w:smallCaps/>
                                  <w:color w:val="244583" w:themeColor="accent2" w:themeShade="80"/>
                                  <w:spacing w:val="20"/>
                                  <w:sz w:val="56"/>
                                  <w:szCs w:val="56"/>
                                  <w:lang w:val="en-US"/>
                                </w:rPr>
                                <w:t>ToolsForEver</w:t>
                              </w:r>
                            </w:sdtContent>
                          </w:sdt>
                        </w:p>
                        <w:p w:rsidR="00022E8E" w:rsidRPr="00864CE6" w:rsidRDefault="00C06620">
                          <w:pPr>
                            <w:rPr>
                              <w:i/>
                              <w:iCs/>
                              <w:color w:val="244583" w:themeColor="accent2" w:themeShade="80"/>
                              <w:sz w:val="28"/>
                              <w:szCs w:val="28"/>
                              <w:lang w:val="en-US"/>
                            </w:rPr>
                          </w:pPr>
                          <w:sdt>
                            <w:sdtPr>
                              <w:rPr>
                                <w:i/>
                                <w:iCs/>
                                <w:color w:val="244583" w:themeColor="accent2" w:themeShade="80"/>
                                <w:sz w:val="28"/>
                                <w:szCs w:val="28"/>
                                <w:lang w:val="en-US"/>
                              </w:rPr>
                              <w:alias w:val="Ondertitel"/>
                              <w:id w:val="83737009"/>
                              <w:placeholder>
                                <w:docPart w:val="8A5CA2D3DCEA429B921EDC0626874A71"/>
                              </w:placeholder>
                              <w:dataBinding w:prefixMappings="xmlns:ns0='http://schemas.openxmlformats.org/package/2006/metadata/core-properties' xmlns:ns1='http://purl.org/dc/elements/1.1/'" w:xpath="/ns0:coreProperties[1]/ns1:subject[1]" w:storeItemID="{6C3C8BC8-F283-45AE-878A-BAB7291924A1}"/>
                              <w:text/>
                            </w:sdtPr>
                            <w:sdtEndPr/>
                            <w:sdtContent>
                              <w:r w:rsidR="003256B0" w:rsidRPr="00864CE6">
                                <w:rPr>
                                  <w:i/>
                                  <w:iCs/>
                                  <w:color w:val="244583" w:themeColor="accent2" w:themeShade="80"/>
                                  <w:sz w:val="28"/>
                                  <w:szCs w:val="28"/>
                                  <w:lang w:val="en-US"/>
                                </w:rPr>
                                <w:t>3</w:t>
                              </w:r>
                              <w:r w:rsidR="00BC2D00">
                                <w:rPr>
                                  <w:i/>
                                  <w:iCs/>
                                  <w:color w:val="244583" w:themeColor="accent2" w:themeShade="80"/>
                                  <w:sz w:val="28"/>
                                  <w:szCs w:val="28"/>
                                  <w:lang w:val="en-US"/>
                                </w:rPr>
                                <w:t>.3</w:t>
                              </w:r>
                              <w:r w:rsidR="00680F69" w:rsidRPr="00864CE6">
                                <w:rPr>
                                  <w:i/>
                                  <w:iCs/>
                                  <w:color w:val="244583" w:themeColor="accent2" w:themeShade="80"/>
                                  <w:sz w:val="28"/>
                                  <w:szCs w:val="28"/>
                                  <w:lang w:val="en-US"/>
                                </w:rPr>
                                <w:t xml:space="preserve"> </w:t>
                              </w:r>
                              <w:r w:rsidR="00BC2D00">
                                <w:rPr>
                                  <w:i/>
                                  <w:iCs/>
                                  <w:color w:val="244583" w:themeColor="accent2" w:themeShade="80"/>
                                  <w:sz w:val="28"/>
                                  <w:szCs w:val="28"/>
                                  <w:lang w:val="en-US"/>
                                </w:rPr>
                                <w:t>Acceptatietest</w:t>
                              </w:r>
                            </w:sdtContent>
                          </w:sdt>
                        </w:p>
                        <w:p w:rsidR="00022E8E" w:rsidRPr="00864CE6" w:rsidRDefault="00022E8E">
                          <w:pPr>
                            <w:rPr>
                              <w:i/>
                              <w:iCs/>
                              <w:color w:val="244583" w:themeColor="accent2" w:themeShade="80"/>
                              <w:sz w:val="28"/>
                              <w:szCs w:val="28"/>
                              <w:lang w:val="en-US"/>
                            </w:rPr>
                          </w:pPr>
                        </w:p>
                        <w:p w:rsidR="00022E8E" w:rsidRPr="00864CE6" w:rsidRDefault="00C06620">
                          <w:pPr>
                            <w:rPr>
                              <w:i/>
                              <w:iCs/>
                              <w:color w:val="244583" w:themeColor="accent2" w:themeShade="80"/>
                              <w:sz w:val="28"/>
                              <w:szCs w:val="28"/>
                              <w:lang w:val="en-US"/>
                            </w:rPr>
                          </w:pPr>
                          <w:sdt>
                            <w:sdtPr>
                              <w:rPr>
                                <w:i/>
                                <w:iCs/>
                                <w:color w:val="244583" w:themeColor="accent2" w:themeShade="80"/>
                                <w:sz w:val="28"/>
                                <w:szCs w:val="28"/>
                                <w:lang w:val="en-US"/>
                              </w:rPr>
                              <w:alias w:val="Samenvatting"/>
                              <w:id w:val="83737011"/>
                              <w:placeholder>
                                <w:docPart w:val="9F366FE32DCF49349A8C453185C335B1"/>
                              </w:placeholder>
                              <w:dataBinding w:prefixMappings="xmlns:ns0='http://schemas.microsoft.com/office/2006/coverPageProps'" w:xpath="/ns0:CoverPageProperties[1]/ns0:Abstract[1]" w:storeItemID="{55AF091B-3C7A-41E3-B477-F2FDAA23CFDA}"/>
                              <w:text/>
                            </w:sdtPr>
                            <w:sdtEndPr/>
                            <w:sdtContent>
                              <w:r w:rsidR="003256B0" w:rsidRPr="00864CE6">
                                <w:rPr>
                                  <w:i/>
                                  <w:iCs/>
                                  <w:color w:val="244583" w:themeColor="accent2" w:themeShade="80"/>
                                  <w:sz w:val="28"/>
                                  <w:szCs w:val="28"/>
                                  <w:lang w:val="en-US"/>
                                </w:rPr>
                                <w:t>Fastdevelopment</w:t>
                              </w:r>
                            </w:sdtContent>
                          </w:sdt>
                        </w:p>
                        <w:p w:rsidR="003256B0" w:rsidRPr="00864CE6" w:rsidRDefault="003256B0" w:rsidP="003256B0">
                          <w:pPr>
                            <w:rPr>
                              <w:lang w:val="en-US"/>
                            </w:rPr>
                          </w:pPr>
                          <w:r w:rsidRPr="00864CE6">
                            <w:rPr>
                              <w:lang w:val="en-US"/>
                            </w:rPr>
                            <w:t>Projectleider: G. Sanchez</w:t>
                          </w:r>
                        </w:p>
                        <w:p w:rsidR="003256B0" w:rsidRDefault="003256B0" w:rsidP="003256B0">
                          <w:r>
                            <w:t>Klant: De heer Norton  (J. Buijs)</w:t>
                          </w:r>
                        </w:p>
                        <w:p w:rsidR="003256B0" w:rsidRDefault="003256B0" w:rsidP="003256B0">
                          <w:r>
                            <w:t>Versie: 1.0</w:t>
                          </w:r>
                        </w:p>
                        <w:p w:rsidR="003256B0" w:rsidRDefault="003256B0"/>
                      </w:txbxContent>
                    </v:textbox>
                    <w10:wrap anchorx="margin" anchory="page"/>
                  </v:rect>
                </w:pict>
              </mc:Fallback>
            </mc:AlternateContent>
          </w:r>
          <w:r>
            <w:rPr>
              <w:rFonts w:ascii="Century Schoolbook" w:hAnsi="Century Schoolbook"/>
              <w:smallCaps/>
              <w:noProof/>
              <w:color w:val="4F271C"/>
              <w:spacing w:val="10"/>
              <w:sz w:val="32"/>
              <w:szCs w:val="32"/>
              <w:lang w:val="en-US"/>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36195" r="20320" b="37465"/>
                    <wp:wrapNone/>
                    <wp:docPr id="70"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71" name="Group 75"/>
                            <wpg:cNvGrpSpPr>
                              <a:grpSpLocks/>
                            </wpg:cNvGrpSpPr>
                            <wpg:grpSpPr bwMode="auto">
                              <a:xfrm>
                                <a:off x="9203" y="45"/>
                                <a:ext cx="2310" cy="16114"/>
                                <a:chOff x="6022" y="8835"/>
                                <a:chExt cx="2310" cy="16114"/>
                              </a:xfrm>
                            </wpg:grpSpPr>
                            <wps:wsp>
                              <wps:cNvPr id="72"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73"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4"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75"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76"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77"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78" name="Group 82"/>
                            <wpg:cNvGrpSpPr>
                              <a:grpSpLocks/>
                            </wpg:cNvGrpSpPr>
                            <wpg:grpSpPr bwMode="auto">
                              <a:xfrm>
                                <a:off x="8931" y="14606"/>
                                <a:ext cx="864" cy="864"/>
                                <a:chOff x="10653" y="14697"/>
                                <a:chExt cx="864" cy="864"/>
                              </a:xfrm>
                            </wpg:grpSpPr>
                            <wps:wsp>
                              <wps:cNvPr id="79"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80"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73EC494"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" o:allowincell="f">
                    <v:group id="Group 75" o:spid="_x0000_s1027" style="position:absolute;left:9203;top:45;width:2310;height:1611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76"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" strokecolor="#feceae [1300]" strokeweight="1pt"/>
                      <v:shape id="AutoShape 78"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" strokecolor="#fe8637 [3204]" strokeweight="2.25pt"/>
                      <v:shape id="AutoShape 79"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" strokecolor="#feceae [1300]" strokeweight="4.5pt"/>
                      <v:shape id="AutoShape 80"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" strokecolor="#fee6d6 [660]" strokeweight="2.25pt"/>
                    </v:group>
                    <v:oval id="Oval 81" o:spid="_x0000_s1033" style="position:absolute;left:8731;top:12549;width:1737;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" fillcolor="#fe8637 [3204]" strokecolor="#fe8637 [3204]" strokeweight="3pt">
                      <v:stroke linestyle="thinThin"/>
                    </v:oval>
                    <v:group id="Group 82" o:spid="_x0000_s1034" style="position:absolute;left:8931;top:14606;width:864;height:864" coordorigin="10653,14697" coordsize="86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oval id="Oval 83" o:spid="_x0000_s1035"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" filled="f" stroked="f"/>
                    </v:group>
                    <w10:wrap anchorx="page" anchory="page"/>
                  </v:group>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1750" t="29210" r="32385" b="33655"/>
                    <wp:wrapNone/>
                    <wp:docPr id="69"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4894EC"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" fillcolor="#fe8637" strokecolor="#fe8637" strokeweight="4.5pt">
                    <v:stroke linestyle="thinThick"/>
                    <v:shadow color="#1f2f3f" opacity=".5" offset=",3pt"/>
                    <w10:wrap anchorx="margin" anchory="margin"/>
                  </v:oval>
                </w:pict>
              </mc:Fallback>
            </mc:AlternateContent>
          </w:r>
          <w:r>
            <w:rPr>
              <w:rFonts w:ascii="Century Schoolbook" w:hAnsi="Century Schoolbook"/>
              <w:smallCaps/>
              <w:noProof/>
              <w:color w:val="4F271C"/>
              <w:spacing w:val="10"/>
              <w:sz w:val="32"/>
              <w:szCs w:val="32"/>
              <w:lang w:val="en-US"/>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3900" cy="815975"/>
                    <wp:effectExtent l="0" t="635" r="1270" b="2540"/>
                    <wp:wrapNone/>
                    <wp:docPr id="6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3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2E8E" w:rsidRDefault="003C1D89">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3C1D89">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7" style="position:absolute;margin-left:0;margin-top:0;width:357pt;height:64.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" o:allowincell="f" stroked="f">
                    <v:textbox>
                      <w:txbxContent>
                        <w:p w:rsidR="00022E8E" w:rsidRDefault="00C06620">
                          <w:pPr>
                            <w:spacing w:after="100"/>
                            <w:rPr>
                              <w:color w:val="E65B01" w:themeColor="accent1" w:themeShade="BF"/>
                              <w:sz w:val="24"/>
                              <w:szCs w:val="24"/>
                            </w:rPr>
                          </w:pPr>
                          <w:sdt>
                            <w:sdtPr>
                              <w:rPr>
                                <w:color w:val="E65B01" w:themeColor="accent1" w:themeShade="BF"/>
                                <w:sz w:val="24"/>
                                <w:szCs w:val="24"/>
                              </w:rPr>
                              <w:alias w:val="Auteur"/>
                              <w:id w:val="280430085"/>
                              <w:text/>
                            </w:sdtPr>
                            <w:sdtEndPr/>
                            <w:sdtContent>
                              <w:r w:rsidR="003B384B">
                                <w:rPr>
                                  <w:color w:val="E65B01" w:themeColor="accent1" w:themeShade="BF"/>
                                  <w:sz w:val="24"/>
                                  <w:szCs w:val="24"/>
                                </w:rPr>
                                <w:t>Naam : Dwight Klerks</w:t>
                              </w:r>
                            </w:sdtContent>
                          </w:sdt>
                        </w:p>
                        <w:p w:rsidR="00022E8E" w:rsidRDefault="00C06620">
                          <w:pPr>
                            <w:spacing w:after="100"/>
                            <w:rPr>
                              <w:color w:val="E65B01" w:themeColor="accent1" w:themeShade="BF"/>
                            </w:rPr>
                          </w:pPr>
                          <w:sdt>
                            <w:sdtPr>
                              <w:rPr>
                                <w:color w:val="E65B01" w:themeColor="accent1" w:themeShade="BF"/>
                                <w:sz w:val="24"/>
                                <w:szCs w:val="24"/>
                              </w:rPr>
                              <w:alias w:val="Datum"/>
                              <w:id w:val="280430091"/>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rPr>
                                  <w:color w:val="E65B01" w:themeColor="accent1" w:themeShade="BF"/>
                                  <w:sz w:val="24"/>
                                  <w:szCs w:val="24"/>
                                </w:rPr>
                                <w:t>20-6-2016</w:t>
                              </w:r>
                            </w:sdtContent>
                          </w:sdt>
                        </w:p>
                      </w:txbxContent>
                    </v:textbox>
                    <w10:wrap anchorx="margin" anchory="margin"/>
                  </v:rect>
                </w:pict>
              </mc:Fallback>
            </mc:AlternateContent>
          </w:r>
          <w:r w:rsidR="00007FA1">
            <w:br w:type="page"/>
          </w:r>
        </w:p>
      </w:sdtContent>
    </w:sdt>
    <w:p w:rsidR="003B384B" w:rsidRDefault="003B384B">
      <w:pPr>
        <w:rPr>
          <w:rFonts w:eastAsiaTheme="majorEastAsia" w:cstheme="majorBidi"/>
          <w:smallCaps/>
          <w:color w:val="FE8637" w:themeColor="accent1"/>
          <w:sz w:val="48"/>
          <w:szCs w:val="48"/>
        </w:rPr>
      </w:pPr>
    </w:p>
    <w:sdt>
      <w:sdtPr>
        <w:rPr>
          <w:rFonts w:asciiTheme="minorHAnsi" w:eastAsiaTheme="minorEastAsia" w:hAnsiTheme="minorHAnsi" w:cstheme="minorBidi"/>
          <w:color w:val="414751" w:themeColor="text2" w:themeShade="BF"/>
          <w:sz w:val="20"/>
          <w:szCs w:val="20"/>
          <w:lang w:val="nl-NL"/>
        </w:rPr>
        <w:id w:val="-862972895"/>
        <w:docPartObj>
          <w:docPartGallery w:val="Table of Contents"/>
          <w:docPartUnique/>
        </w:docPartObj>
      </w:sdtPr>
      <w:sdtEndPr>
        <w:rPr>
          <w:b/>
          <w:bCs/>
          <w:noProof/>
        </w:rPr>
      </w:sdtEndPr>
      <w:sdtContent>
        <w:p w:rsidR="003B384B" w:rsidRDefault="003B384B">
          <w:pPr>
            <w:pStyle w:val="Kopvaninhoudsopgave"/>
          </w:pPr>
          <w:r>
            <w:t>Contents</w:t>
          </w:r>
        </w:p>
        <w:p w:rsidR="00265197" w:rsidRDefault="003B384B">
          <w:pPr>
            <w:pStyle w:val="Inhopg1"/>
            <w:tabs>
              <w:tab w:val="right" w:leader="dot" w:pos="8211"/>
            </w:tabs>
            <w:rPr>
              <w:noProof/>
              <w:color w:val="auto"/>
              <w:sz w:val="22"/>
              <w:szCs w:val="22"/>
              <w:lang w:val="en-US"/>
            </w:rPr>
          </w:pPr>
          <w:r>
            <w:fldChar w:fldCharType="begin"/>
          </w:r>
          <w:r>
            <w:instrText xml:space="preserve"> TOC \o "1-3" \h \z \u </w:instrText>
          </w:r>
          <w:r>
            <w:fldChar w:fldCharType="separate"/>
          </w:r>
          <w:hyperlink w:anchor="_Toc454794249" w:history="1">
            <w:r w:rsidR="00265197" w:rsidRPr="000F2498">
              <w:rPr>
                <w:rStyle w:val="Hyperlink"/>
                <w:noProof/>
                <w:lang w:val="en-US"/>
              </w:rPr>
              <w:t>3.3 Acceptatietest</w:t>
            </w:r>
            <w:r w:rsidR="00265197">
              <w:rPr>
                <w:noProof/>
                <w:webHidden/>
              </w:rPr>
              <w:tab/>
            </w:r>
            <w:r w:rsidR="00265197">
              <w:rPr>
                <w:noProof/>
                <w:webHidden/>
              </w:rPr>
              <w:fldChar w:fldCharType="begin"/>
            </w:r>
            <w:r w:rsidR="00265197">
              <w:rPr>
                <w:noProof/>
                <w:webHidden/>
              </w:rPr>
              <w:instrText xml:space="preserve"> PAGEREF _Toc454794249 \h </w:instrText>
            </w:r>
            <w:r w:rsidR="00265197">
              <w:rPr>
                <w:noProof/>
                <w:webHidden/>
              </w:rPr>
            </w:r>
            <w:r w:rsidR="00265197">
              <w:rPr>
                <w:noProof/>
                <w:webHidden/>
              </w:rPr>
              <w:fldChar w:fldCharType="separate"/>
            </w:r>
            <w:r w:rsidR="00265197">
              <w:rPr>
                <w:noProof/>
                <w:webHidden/>
              </w:rPr>
              <w:t>2</w:t>
            </w:r>
            <w:r w:rsidR="00265197">
              <w:rPr>
                <w:noProof/>
                <w:webHidden/>
              </w:rPr>
              <w:fldChar w:fldCharType="end"/>
            </w:r>
          </w:hyperlink>
        </w:p>
        <w:p w:rsidR="00265197" w:rsidRDefault="003C1D89">
          <w:pPr>
            <w:pStyle w:val="Inhopg2"/>
            <w:tabs>
              <w:tab w:val="right" w:leader="dot" w:pos="8211"/>
            </w:tabs>
            <w:rPr>
              <w:noProof/>
              <w:color w:val="auto"/>
              <w:sz w:val="22"/>
              <w:szCs w:val="22"/>
              <w:lang w:val="en-US"/>
            </w:rPr>
          </w:pPr>
          <w:hyperlink w:anchor="_Toc454794250" w:history="1">
            <w:r w:rsidR="00265197" w:rsidRPr="000F2498">
              <w:rPr>
                <w:rStyle w:val="Hyperlink"/>
                <w:noProof/>
              </w:rPr>
              <w:t>Gegevensset</w:t>
            </w:r>
            <w:r w:rsidR="00265197">
              <w:rPr>
                <w:noProof/>
                <w:webHidden/>
              </w:rPr>
              <w:tab/>
            </w:r>
            <w:r w:rsidR="00265197">
              <w:rPr>
                <w:noProof/>
                <w:webHidden/>
              </w:rPr>
              <w:fldChar w:fldCharType="begin"/>
            </w:r>
            <w:r w:rsidR="00265197">
              <w:rPr>
                <w:noProof/>
                <w:webHidden/>
              </w:rPr>
              <w:instrText xml:space="preserve"> PAGEREF _Toc454794250 \h </w:instrText>
            </w:r>
            <w:r w:rsidR="00265197">
              <w:rPr>
                <w:noProof/>
                <w:webHidden/>
              </w:rPr>
            </w:r>
            <w:r w:rsidR="00265197">
              <w:rPr>
                <w:noProof/>
                <w:webHidden/>
              </w:rPr>
              <w:fldChar w:fldCharType="separate"/>
            </w:r>
            <w:r w:rsidR="00265197">
              <w:rPr>
                <w:noProof/>
                <w:webHidden/>
              </w:rPr>
              <w:t>2</w:t>
            </w:r>
            <w:r w:rsidR="00265197">
              <w:rPr>
                <w:noProof/>
                <w:webHidden/>
              </w:rPr>
              <w:fldChar w:fldCharType="end"/>
            </w:r>
          </w:hyperlink>
        </w:p>
        <w:p w:rsidR="00265197" w:rsidRDefault="003C1D89">
          <w:pPr>
            <w:pStyle w:val="Inhopg3"/>
            <w:tabs>
              <w:tab w:val="right" w:leader="dot" w:pos="8211"/>
            </w:tabs>
            <w:rPr>
              <w:noProof/>
              <w:color w:val="auto"/>
              <w:sz w:val="22"/>
              <w:szCs w:val="22"/>
              <w:lang w:val="en-US"/>
            </w:rPr>
          </w:pPr>
          <w:hyperlink w:anchor="_Toc454794251" w:history="1">
            <w:r w:rsidR="00265197" w:rsidRPr="000F2498">
              <w:rPr>
                <w:rStyle w:val="Hyperlink"/>
                <w:noProof/>
              </w:rPr>
              <w:t>Gebruikers</w:t>
            </w:r>
            <w:r w:rsidR="00265197">
              <w:rPr>
                <w:noProof/>
                <w:webHidden/>
              </w:rPr>
              <w:tab/>
            </w:r>
            <w:r w:rsidR="00265197">
              <w:rPr>
                <w:noProof/>
                <w:webHidden/>
              </w:rPr>
              <w:fldChar w:fldCharType="begin"/>
            </w:r>
            <w:r w:rsidR="00265197">
              <w:rPr>
                <w:noProof/>
                <w:webHidden/>
              </w:rPr>
              <w:instrText xml:space="preserve"> PAGEREF _Toc454794251 \h </w:instrText>
            </w:r>
            <w:r w:rsidR="00265197">
              <w:rPr>
                <w:noProof/>
                <w:webHidden/>
              </w:rPr>
            </w:r>
            <w:r w:rsidR="00265197">
              <w:rPr>
                <w:noProof/>
                <w:webHidden/>
              </w:rPr>
              <w:fldChar w:fldCharType="separate"/>
            </w:r>
            <w:r w:rsidR="00265197">
              <w:rPr>
                <w:noProof/>
                <w:webHidden/>
              </w:rPr>
              <w:t>2</w:t>
            </w:r>
            <w:r w:rsidR="00265197">
              <w:rPr>
                <w:noProof/>
                <w:webHidden/>
              </w:rPr>
              <w:fldChar w:fldCharType="end"/>
            </w:r>
          </w:hyperlink>
        </w:p>
        <w:p w:rsidR="00265197" w:rsidRDefault="003C1D89">
          <w:pPr>
            <w:pStyle w:val="Inhopg3"/>
            <w:tabs>
              <w:tab w:val="right" w:leader="dot" w:pos="8211"/>
            </w:tabs>
            <w:rPr>
              <w:noProof/>
              <w:color w:val="auto"/>
              <w:sz w:val="22"/>
              <w:szCs w:val="22"/>
              <w:lang w:val="en-US"/>
            </w:rPr>
          </w:pPr>
          <w:hyperlink w:anchor="_Toc454794252" w:history="1">
            <w:r w:rsidR="00265197" w:rsidRPr="000F2498">
              <w:rPr>
                <w:rStyle w:val="Hyperlink"/>
                <w:noProof/>
              </w:rPr>
              <w:t>Locatie</w:t>
            </w:r>
            <w:r w:rsidR="00265197">
              <w:rPr>
                <w:noProof/>
                <w:webHidden/>
              </w:rPr>
              <w:tab/>
            </w:r>
            <w:r w:rsidR="00265197">
              <w:rPr>
                <w:noProof/>
                <w:webHidden/>
              </w:rPr>
              <w:fldChar w:fldCharType="begin"/>
            </w:r>
            <w:r w:rsidR="00265197">
              <w:rPr>
                <w:noProof/>
                <w:webHidden/>
              </w:rPr>
              <w:instrText xml:space="preserve"> PAGEREF _Toc454794252 \h </w:instrText>
            </w:r>
            <w:r w:rsidR="00265197">
              <w:rPr>
                <w:noProof/>
                <w:webHidden/>
              </w:rPr>
            </w:r>
            <w:r w:rsidR="00265197">
              <w:rPr>
                <w:noProof/>
                <w:webHidden/>
              </w:rPr>
              <w:fldChar w:fldCharType="separate"/>
            </w:r>
            <w:r w:rsidR="00265197">
              <w:rPr>
                <w:noProof/>
                <w:webHidden/>
              </w:rPr>
              <w:t>2</w:t>
            </w:r>
            <w:r w:rsidR="00265197">
              <w:rPr>
                <w:noProof/>
                <w:webHidden/>
              </w:rPr>
              <w:fldChar w:fldCharType="end"/>
            </w:r>
          </w:hyperlink>
        </w:p>
        <w:p w:rsidR="00265197" w:rsidRDefault="003C1D89">
          <w:pPr>
            <w:pStyle w:val="Inhopg3"/>
            <w:tabs>
              <w:tab w:val="right" w:leader="dot" w:pos="8211"/>
            </w:tabs>
            <w:rPr>
              <w:noProof/>
              <w:color w:val="auto"/>
              <w:sz w:val="22"/>
              <w:szCs w:val="22"/>
              <w:lang w:val="en-US"/>
            </w:rPr>
          </w:pPr>
          <w:hyperlink w:anchor="_Toc454794253" w:history="1">
            <w:r w:rsidR="00265197" w:rsidRPr="000F2498">
              <w:rPr>
                <w:rStyle w:val="Hyperlink"/>
                <w:noProof/>
              </w:rPr>
              <w:t>Producten</w:t>
            </w:r>
            <w:r w:rsidR="00265197">
              <w:rPr>
                <w:noProof/>
                <w:webHidden/>
              </w:rPr>
              <w:tab/>
            </w:r>
            <w:r w:rsidR="00265197">
              <w:rPr>
                <w:noProof/>
                <w:webHidden/>
              </w:rPr>
              <w:fldChar w:fldCharType="begin"/>
            </w:r>
            <w:r w:rsidR="00265197">
              <w:rPr>
                <w:noProof/>
                <w:webHidden/>
              </w:rPr>
              <w:instrText xml:space="preserve"> PAGEREF _Toc454794253 \h </w:instrText>
            </w:r>
            <w:r w:rsidR="00265197">
              <w:rPr>
                <w:noProof/>
                <w:webHidden/>
              </w:rPr>
            </w:r>
            <w:r w:rsidR="00265197">
              <w:rPr>
                <w:noProof/>
                <w:webHidden/>
              </w:rPr>
              <w:fldChar w:fldCharType="separate"/>
            </w:r>
            <w:r w:rsidR="00265197">
              <w:rPr>
                <w:noProof/>
                <w:webHidden/>
              </w:rPr>
              <w:t>2</w:t>
            </w:r>
            <w:r w:rsidR="00265197">
              <w:rPr>
                <w:noProof/>
                <w:webHidden/>
              </w:rPr>
              <w:fldChar w:fldCharType="end"/>
            </w:r>
          </w:hyperlink>
        </w:p>
        <w:p w:rsidR="00265197" w:rsidRDefault="003C1D89">
          <w:pPr>
            <w:pStyle w:val="Inhopg3"/>
            <w:tabs>
              <w:tab w:val="right" w:leader="dot" w:pos="8211"/>
            </w:tabs>
            <w:rPr>
              <w:noProof/>
              <w:color w:val="auto"/>
              <w:sz w:val="22"/>
              <w:szCs w:val="22"/>
              <w:lang w:val="en-US"/>
            </w:rPr>
          </w:pPr>
          <w:hyperlink w:anchor="_Toc454794254" w:history="1">
            <w:r w:rsidR="00265197" w:rsidRPr="000F2498">
              <w:rPr>
                <w:rStyle w:val="Hyperlink"/>
                <w:noProof/>
              </w:rPr>
              <w:t>Voorraad</w:t>
            </w:r>
            <w:r w:rsidR="00265197">
              <w:rPr>
                <w:noProof/>
                <w:webHidden/>
              </w:rPr>
              <w:tab/>
            </w:r>
            <w:r w:rsidR="00265197">
              <w:rPr>
                <w:noProof/>
                <w:webHidden/>
              </w:rPr>
              <w:fldChar w:fldCharType="begin"/>
            </w:r>
            <w:r w:rsidR="00265197">
              <w:rPr>
                <w:noProof/>
                <w:webHidden/>
              </w:rPr>
              <w:instrText xml:space="preserve"> PAGEREF _Toc454794254 \h </w:instrText>
            </w:r>
            <w:r w:rsidR="00265197">
              <w:rPr>
                <w:noProof/>
                <w:webHidden/>
              </w:rPr>
            </w:r>
            <w:r w:rsidR="00265197">
              <w:rPr>
                <w:noProof/>
                <w:webHidden/>
              </w:rPr>
              <w:fldChar w:fldCharType="separate"/>
            </w:r>
            <w:r w:rsidR="00265197">
              <w:rPr>
                <w:noProof/>
                <w:webHidden/>
              </w:rPr>
              <w:t>3</w:t>
            </w:r>
            <w:r w:rsidR="00265197">
              <w:rPr>
                <w:noProof/>
                <w:webHidden/>
              </w:rPr>
              <w:fldChar w:fldCharType="end"/>
            </w:r>
          </w:hyperlink>
        </w:p>
        <w:p w:rsidR="00265197" w:rsidRDefault="003C1D89">
          <w:pPr>
            <w:pStyle w:val="Inhopg3"/>
            <w:tabs>
              <w:tab w:val="right" w:leader="dot" w:pos="8211"/>
            </w:tabs>
            <w:rPr>
              <w:noProof/>
              <w:color w:val="auto"/>
              <w:sz w:val="22"/>
              <w:szCs w:val="22"/>
              <w:lang w:val="en-US"/>
            </w:rPr>
          </w:pPr>
          <w:hyperlink w:anchor="_Toc454794255" w:history="1">
            <w:r w:rsidR="00265197" w:rsidRPr="000F2498">
              <w:rPr>
                <w:rStyle w:val="Hyperlink"/>
                <w:noProof/>
              </w:rPr>
              <w:t>Toegevoegde gegevens</w:t>
            </w:r>
            <w:r w:rsidR="00265197">
              <w:rPr>
                <w:noProof/>
                <w:webHidden/>
              </w:rPr>
              <w:tab/>
            </w:r>
            <w:r w:rsidR="00265197">
              <w:rPr>
                <w:noProof/>
                <w:webHidden/>
              </w:rPr>
              <w:fldChar w:fldCharType="begin"/>
            </w:r>
            <w:r w:rsidR="00265197">
              <w:rPr>
                <w:noProof/>
                <w:webHidden/>
              </w:rPr>
              <w:instrText xml:space="preserve"> PAGEREF _Toc454794255 \h </w:instrText>
            </w:r>
            <w:r w:rsidR="00265197">
              <w:rPr>
                <w:noProof/>
                <w:webHidden/>
              </w:rPr>
            </w:r>
            <w:r w:rsidR="00265197">
              <w:rPr>
                <w:noProof/>
                <w:webHidden/>
              </w:rPr>
              <w:fldChar w:fldCharType="separate"/>
            </w:r>
            <w:r w:rsidR="00265197">
              <w:rPr>
                <w:noProof/>
                <w:webHidden/>
              </w:rPr>
              <w:t>3</w:t>
            </w:r>
            <w:r w:rsidR="00265197">
              <w:rPr>
                <w:noProof/>
                <w:webHidden/>
              </w:rPr>
              <w:fldChar w:fldCharType="end"/>
            </w:r>
          </w:hyperlink>
        </w:p>
        <w:p w:rsidR="00265197" w:rsidRDefault="003C1D89">
          <w:pPr>
            <w:pStyle w:val="Inhopg2"/>
            <w:tabs>
              <w:tab w:val="right" w:leader="dot" w:pos="8211"/>
            </w:tabs>
            <w:rPr>
              <w:noProof/>
              <w:color w:val="auto"/>
              <w:sz w:val="22"/>
              <w:szCs w:val="22"/>
              <w:lang w:val="en-US"/>
            </w:rPr>
          </w:pPr>
          <w:hyperlink w:anchor="_Toc454794256" w:history="1">
            <w:r w:rsidR="00265197" w:rsidRPr="000F2498">
              <w:rPr>
                <w:rStyle w:val="Hyperlink"/>
                <w:noProof/>
              </w:rPr>
              <w:t>Scenario’s</w:t>
            </w:r>
            <w:r w:rsidR="00265197">
              <w:rPr>
                <w:noProof/>
                <w:webHidden/>
              </w:rPr>
              <w:tab/>
            </w:r>
            <w:r w:rsidR="00265197">
              <w:rPr>
                <w:noProof/>
                <w:webHidden/>
              </w:rPr>
              <w:fldChar w:fldCharType="begin"/>
            </w:r>
            <w:r w:rsidR="00265197">
              <w:rPr>
                <w:noProof/>
                <w:webHidden/>
              </w:rPr>
              <w:instrText xml:space="preserve"> PAGEREF _Toc454794256 \h </w:instrText>
            </w:r>
            <w:r w:rsidR="00265197">
              <w:rPr>
                <w:noProof/>
                <w:webHidden/>
              </w:rPr>
            </w:r>
            <w:r w:rsidR="00265197">
              <w:rPr>
                <w:noProof/>
                <w:webHidden/>
              </w:rPr>
              <w:fldChar w:fldCharType="separate"/>
            </w:r>
            <w:r w:rsidR="00265197">
              <w:rPr>
                <w:noProof/>
                <w:webHidden/>
              </w:rPr>
              <w:t>3</w:t>
            </w:r>
            <w:r w:rsidR="00265197">
              <w:rPr>
                <w:noProof/>
                <w:webHidden/>
              </w:rPr>
              <w:fldChar w:fldCharType="end"/>
            </w:r>
          </w:hyperlink>
        </w:p>
        <w:p w:rsidR="00265197" w:rsidRDefault="003C1D89">
          <w:pPr>
            <w:pStyle w:val="Inhopg2"/>
            <w:tabs>
              <w:tab w:val="right" w:leader="dot" w:pos="8211"/>
            </w:tabs>
            <w:rPr>
              <w:noProof/>
              <w:color w:val="auto"/>
              <w:sz w:val="22"/>
              <w:szCs w:val="22"/>
              <w:lang w:val="en-US"/>
            </w:rPr>
          </w:pPr>
          <w:hyperlink w:anchor="_Toc454794257" w:history="1">
            <w:r w:rsidR="00265197" w:rsidRPr="000F2498">
              <w:rPr>
                <w:rStyle w:val="Hyperlink"/>
                <w:noProof/>
              </w:rPr>
              <w:t>Registratiesysteem</w:t>
            </w:r>
            <w:r w:rsidR="00265197">
              <w:rPr>
                <w:noProof/>
                <w:webHidden/>
              </w:rPr>
              <w:tab/>
            </w:r>
            <w:r w:rsidR="00265197">
              <w:rPr>
                <w:noProof/>
                <w:webHidden/>
              </w:rPr>
              <w:fldChar w:fldCharType="begin"/>
            </w:r>
            <w:r w:rsidR="00265197">
              <w:rPr>
                <w:noProof/>
                <w:webHidden/>
              </w:rPr>
              <w:instrText xml:space="preserve"> PAGEREF _Toc454794257 \h </w:instrText>
            </w:r>
            <w:r w:rsidR="00265197">
              <w:rPr>
                <w:noProof/>
                <w:webHidden/>
              </w:rPr>
            </w:r>
            <w:r w:rsidR="00265197">
              <w:rPr>
                <w:noProof/>
                <w:webHidden/>
              </w:rPr>
              <w:fldChar w:fldCharType="separate"/>
            </w:r>
            <w:r w:rsidR="00265197">
              <w:rPr>
                <w:noProof/>
                <w:webHidden/>
              </w:rPr>
              <w:t>6</w:t>
            </w:r>
            <w:r w:rsidR="00265197">
              <w:rPr>
                <w:noProof/>
                <w:webHidden/>
              </w:rPr>
              <w:fldChar w:fldCharType="end"/>
            </w:r>
          </w:hyperlink>
        </w:p>
        <w:p w:rsidR="00265197" w:rsidRDefault="003C1D89">
          <w:pPr>
            <w:pStyle w:val="Inhopg2"/>
            <w:tabs>
              <w:tab w:val="right" w:leader="dot" w:pos="8211"/>
            </w:tabs>
            <w:rPr>
              <w:noProof/>
              <w:color w:val="auto"/>
              <w:sz w:val="22"/>
              <w:szCs w:val="22"/>
              <w:lang w:val="en-US"/>
            </w:rPr>
          </w:pPr>
          <w:hyperlink w:anchor="_Toc454794258" w:history="1">
            <w:r w:rsidR="00265197" w:rsidRPr="000F2498">
              <w:rPr>
                <w:rStyle w:val="Hyperlink"/>
                <w:noProof/>
              </w:rPr>
              <w:t>Conclusie</w:t>
            </w:r>
            <w:r w:rsidR="00265197">
              <w:rPr>
                <w:noProof/>
                <w:webHidden/>
              </w:rPr>
              <w:tab/>
            </w:r>
            <w:r w:rsidR="00265197">
              <w:rPr>
                <w:noProof/>
                <w:webHidden/>
              </w:rPr>
              <w:fldChar w:fldCharType="begin"/>
            </w:r>
            <w:r w:rsidR="00265197">
              <w:rPr>
                <w:noProof/>
                <w:webHidden/>
              </w:rPr>
              <w:instrText xml:space="preserve"> PAGEREF _Toc454794258 \h </w:instrText>
            </w:r>
            <w:r w:rsidR="00265197">
              <w:rPr>
                <w:noProof/>
                <w:webHidden/>
              </w:rPr>
            </w:r>
            <w:r w:rsidR="00265197">
              <w:rPr>
                <w:noProof/>
                <w:webHidden/>
              </w:rPr>
              <w:fldChar w:fldCharType="separate"/>
            </w:r>
            <w:r w:rsidR="00265197">
              <w:rPr>
                <w:noProof/>
                <w:webHidden/>
              </w:rPr>
              <w:t>6</w:t>
            </w:r>
            <w:r w:rsidR="00265197">
              <w:rPr>
                <w:noProof/>
                <w:webHidden/>
              </w:rPr>
              <w:fldChar w:fldCharType="end"/>
            </w:r>
          </w:hyperlink>
        </w:p>
        <w:p w:rsidR="003B384B" w:rsidRDefault="003B384B">
          <w:r>
            <w:rPr>
              <w:b/>
              <w:bCs/>
              <w:noProof/>
            </w:rPr>
            <w:fldChar w:fldCharType="end"/>
          </w:r>
        </w:p>
      </w:sdtContent>
    </w:sdt>
    <w:p w:rsidR="003B384B" w:rsidRDefault="003B384B">
      <w:pPr>
        <w:rPr>
          <w:rFonts w:eastAsiaTheme="majorEastAsia" w:cstheme="majorBidi"/>
          <w:smallCaps/>
          <w:color w:val="FE8637" w:themeColor="accent1"/>
          <w:sz w:val="48"/>
          <w:szCs w:val="48"/>
        </w:rPr>
      </w:pPr>
      <w:r>
        <w:rPr>
          <w:rFonts w:eastAsiaTheme="majorEastAsia" w:cstheme="majorBidi"/>
          <w:smallCaps/>
          <w:color w:val="FE8637" w:themeColor="accent1"/>
          <w:sz w:val="48"/>
          <w:szCs w:val="48"/>
        </w:rPr>
        <w:br w:type="page"/>
      </w:r>
    </w:p>
    <w:bookmarkStart w:id="0" w:name="_Toc454794249" w:displacedByCustomXml="next"/>
    <w:sdt>
      <w:sdtPr>
        <w:rPr>
          <w:color w:val="FFFFFF" w:themeColor="background1"/>
        </w:rPr>
        <w:alias w:val="Ondertitel"/>
        <w:tag w:val="Ondertitel"/>
        <w:id w:val="221498499"/>
        <w:placeholder>
          <w:docPart w:val="D93D915CF38B4002A7101A29BBE763B4"/>
        </w:placeholder>
        <w:dataBinding w:prefixMappings="xmlns:ns0='http://purl.org/dc/elements/1.1/' xmlns:ns1='http://schemas.openxmlformats.org/package/2006/metadata/core-properties' " w:xpath="/ns1:coreProperties[1]/ns0:subject[1]" w:storeItemID="{6C3C8BC8-F283-45AE-878A-BAB7291924A1}"/>
        <w:text/>
      </w:sdtPr>
      <w:sdtEndPr/>
      <w:sdtContent>
        <w:p w:rsidR="00022E8E" w:rsidRPr="00695C50" w:rsidRDefault="00BC2D00" w:rsidP="00695C50">
          <w:pPr>
            <w:pStyle w:val="Kop1"/>
            <w:shd w:val="clear" w:color="auto" w:fill="E65B01" w:themeFill="accent1" w:themeFillShade="BF"/>
            <w:rPr>
              <w:color w:val="FFFFFF" w:themeColor="background1"/>
            </w:rPr>
          </w:pPr>
          <w:r>
            <w:rPr>
              <w:color w:val="FFFFFF" w:themeColor="background1"/>
              <w:lang w:val="en-US"/>
            </w:rPr>
            <w:t>3.3 Acceptatietest</w:t>
          </w:r>
        </w:p>
      </w:sdtContent>
    </w:sdt>
    <w:bookmarkEnd w:id="0" w:displacedByCustomXml="prev"/>
    <w:p w:rsidR="00426E73" w:rsidRDefault="00DA2978" w:rsidP="00DA2978">
      <w:pPr>
        <w:pStyle w:val="Kop2"/>
        <w:shd w:val="clear" w:color="auto" w:fill="FEB686" w:themeFill="accent1" w:themeFillTint="99"/>
        <w:rPr>
          <w:color w:val="FFFFFF" w:themeColor="background1"/>
        </w:rPr>
      </w:pPr>
      <w:bookmarkStart w:id="1" w:name="_Toc454794250"/>
      <w:r w:rsidRPr="00DA2978">
        <w:rPr>
          <w:color w:val="FFFFFF" w:themeColor="background1"/>
        </w:rPr>
        <w:t>Gegevensset</w:t>
      </w:r>
      <w:bookmarkEnd w:id="1"/>
    </w:p>
    <w:p w:rsidR="00230753" w:rsidRDefault="00C65F95" w:rsidP="00C65F95">
      <w:pPr>
        <w:pStyle w:val="Kop3"/>
        <w:shd w:val="clear" w:color="auto" w:fill="FECEAE" w:themeFill="accent1" w:themeFillTint="66"/>
      </w:pPr>
      <w:bookmarkStart w:id="2" w:name="_Toc454794251"/>
      <w:r>
        <w:t>Gebruikers</w:t>
      </w:r>
      <w:bookmarkEnd w:id="2"/>
    </w:p>
    <w:p w:rsidR="00D80D60" w:rsidRDefault="008E733C" w:rsidP="0023075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4pt;height:81.6pt">
            <v:imagedata r:id="rId13" o:title="Sinan gebruikers"/>
          </v:shape>
        </w:pict>
      </w:r>
    </w:p>
    <w:p w:rsidR="00AC1307" w:rsidRDefault="00AC1307" w:rsidP="00AC1307">
      <w:pPr>
        <w:pStyle w:val="Kop3"/>
        <w:shd w:val="clear" w:color="auto" w:fill="FECEAE" w:themeFill="accent1" w:themeFillTint="66"/>
      </w:pPr>
      <w:bookmarkStart w:id="3" w:name="_Toc454794252"/>
      <w:r>
        <w:t>Locatie</w:t>
      </w:r>
      <w:bookmarkEnd w:id="3"/>
    </w:p>
    <w:p w:rsidR="00CF0BE7" w:rsidRDefault="003C1D89" w:rsidP="00CF0BE7">
      <w:r>
        <w:pict>
          <v:shape id="_x0000_i1026" type="#_x0000_t75" style="width:287.4pt;height:89.4pt">
            <v:imagedata r:id="rId14" o:title="Sinan locatie"/>
          </v:shape>
        </w:pict>
      </w:r>
    </w:p>
    <w:p w:rsidR="00CF0BE7" w:rsidRDefault="001E41DE" w:rsidP="001E41DE">
      <w:pPr>
        <w:pStyle w:val="Kop3"/>
        <w:shd w:val="clear" w:color="auto" w:fill="FECEAE" w:themeFill="accent1" w:themeFillTint="66"/>
      </w:pPr>
      <w:bookmarkStart w:id="4" w:name="_Toc454794253"/>
      <w:r>
        <w:t>Producten</w:t>
      </w:r>
      <w:bookmarkEnd w:id="4"/>
    </w:p>
    <w:p w:rsidR="005A5AC9" w:rsidRDefault="008E733C" w:rsidP="001E41DE">
      <w:r>
        <w:pict>
          <v:shape id="_x0000_i1027" type="#_x0000_t75" style="width:399.6pt;height:250.2pt">
            <v:imagedata r:id="rId15" o:title="Sinan producten"/>
          </v:shape>
        </w:pict>
      </w:r>
    </w:p>
    <w:p w:rsidR="001E41DE" w:rsidRDefault="005A5AC9" w:rsidP="001E41DE">
      <w:r>
        <w:br w:type="page"/>
      </w:r>
    </w:p>
    <w:p w:rsidR="00BC08A7" w:rsidRDefault="006A28AA" w:rsidP="006A28AA">
      <w:pPr>
        <w:pStyle w:val="Kop3"/>
        <w:shd w:val="clear" w:color="auto" w:fill="FECEAE" w:themeFill="accent1" w:themeFillTint="66"/>
      </w:pPr>
      <w:bookmarkStart w:id="5" w:name="_Toc454794254"/>
      <w:r>
        <w:lastRenderedPageBreak/>
        <w:t>Voorraad</w:t>
      </w:r>
      <w:bookmarkEnd w:id="5"/>
    </w:p>
    <w:p w:rsidR="006A28AA" w:rsidRDefault="003C1D89" w:rsidP="006A28AA">
      <w:r>
        <w:pict>
          <v:shape id="_x0000_i1028" type="#_x0000_t75" style="width:285pt;height:279.6pt">
            <v:imagedata r:id="rId16" o:title="Sinan voorraad"/>
          </v:shape>
        </w:pict>
      </w:r>
    </w:p>
    <w:p w:rsidR="00CB2DB9" w:rsidRDefault="004220C8" w:rsidP="004220C8">
      <w:pPr>
        <w:pStyle w:val="Kop3"/>
        <w:shd w:val="clear" w:color="auto" w:fill="FECEAE" w:themeFill="accent1" w:themeFillTint="66"/>
      </w:pPr>
      <w:bookmarkStart w:id="6" w:name="_Toc454794255"/>
      <w:r>
        <w:t>Toegevoegde gegevens</w:t>
      </w:r>
      <w:bookmarkEnd w:id="6"/>
    </w:p>
    <w:p w:rsidR="004220C8" w:rsidRPr="008125B4" w:rsidRDefault="00EF3339" w:rsidP="004220C8">
      <w:pPr>
        <w:rPr>
          <w:b/>
        </w:rPr>
      </w:pPr>
      <w:r w:rsidRPr="008125B4">
        <w:rPr>
          <w:b/>
        </w:rPr>
        <w:t>Gebruiker</w:t>
      </w:r>
    </w:p>
    <w:tbl>
      <w:tblPr>
        <w:tblStyle w:val="Tabelraster"/>
        <w:tblW w:w="0" w:type="auto"/>
        <w:tblLook w:val="04A0" w:firstRow="1" w:lastRow="0" w:firstColumn="1" w:lastColumn="0" w:noHBand="0" w:noVBand="1"/>
      </w:tblPr>
      <w:tblGrid>
        <w:gridCol w:w="911"/>
        <w:gridCol w:w="1120"/>
        <w:gridCol w:w="905"/>
        <w:gridCol w:w="987"/>
        <w:gridCol w:w="923"/>
        <w:gridCol w:w="832"/>
        <w:gridCol w:w="903"/>
        <w:gridCol w:w="933"/>
        <w:gridCol w:w="697"/>
      </w:tblGrid>
      <w:tr w:rsidR="006D590C" w:rsidTr="00EF3339">
        <w:tc>
          <w:tcPr>
            <w:tcW w:w="912" w:type="dxa"/>
            <w:shd w:val="clear" w:color="auto" w:fill="FECEAE" w:themeFill="accent1" w:themeFillTint="66"/>
          </w:tcPr>
          <w:p w:rsidR="00EF3339" w:rsidRDefault="00EF3339" w:rsidP="004220C8">
            <w:r>
              <w:t>idGebruiker</w:t>
            </w:r>
          </w:p>
        </w:tc>
        <w:tc>
          <w:tcPr>
            <w:tcW w:w="912" w:type="dxa"/>
            <w:shd w:val="clear" w:color="auto" w:fill="FECEAE" w:themeFill="accent1" w:themeFillTint="66"/>
          </w:tcPr>
          <w:p w:rsidR="00EF3339" w:rsidRDefault="00EF3339" w:rsidP="004220C8">
            <w:r>
              <w:t>gebruikerNaam</w:t>
            </w:r>
          </w:p>
        </w:tc>
        <w:tc>
          <w:tcPr>
            <w:tcW w:w="912" w:type="dxa"/>
            <w:shd w:val="clear" w:color="auto" w:fill="FECEAE" w:themeFill="accent1" w:themeFillTint="66"/>
          </w:tcPr>
          <w:p w:rsidR="00EF3339" w:rsidRDefault="00EF3339" w:rsidP="004220C8">
            <w:r>
              <w:t>wachtwoord</w:t>
            </w:r>
          </w:p>
        </w:tc>
        <w:tc>
          <w:tcPr>
            <w:tcW w:w="912" w:type="dxa"/>
            <w:shd w:val="clear" w:color="auto" w:fill="FECEAE" w:themeFill="accent1" w:themeFillTint="66"/>
          </w:tcPr>
          <w:p w:rsidR="00EF3339" w:rsidRDefault="00EF3339" w:rsidP="004220C8">
            <w:r>
              <w:t>email</w:t>
            </w:r>
          </w:p>
        </w:tc>
        <w:tc>
          <w:tcPr>
            <w:tcW w:w="912" w:type="dxa"/>
            <w:shd w:val="clear" w:color="auto" w:fill="FECEAE" w:themeFill="accent1" w:themeFillTint="66"/>
          </w:tcPr>
          <w:p w:rsidR="00EF3339" w:rsidRDefault="00EF3339" w:rsidP="004220C8">
            <w:r>
              <w:t>rol</w:t>
            </w:r>
          </w:p>
        </w:tc>
        <w:tc>
          <w:tcPr>
            <w:tcW w:w="912" w:type="dxa"/>
            <w:shd w:val="clear" w:color="auto" w:fill="FECEAE" w:themeFill="accent1" w:themeFillTint="66"/>
          </w:tcPr>
          <w:p w:rsidR="00EF3339" w:rsidRDefault="00EF3339" w:rsidP="004220C8">
            <w:r>
              <w:t>voorletters</w:t>
            </w:r>
          </w:p>
        </w:tc>
        <w:tc>
          <w:tcPr>
            <w:tcW w:w="913" w:type="dxa"/>
            <w:shd w:val="clear" w:color="auto" w:fill="FECEAE" w:themeFill="accent1" w:themeFillTint="66"/>
          </w:tcPr>
          <w:p w:rsidR="00EF3339" w:rsidRDefault="00EF3339" w:rsidP="004220C8">
            <w:r>
              <w:t>achternaam</w:t>
            </w:r>
          </w:p>
        </w:tc>
        <w:tc>
          <w:tcPr>
            <w:tcW w:w="913" w:type="dxa"/>
            <w:shd w:val="clear" w:color="auto" w:fill="FECEAE" w:themeFill="accent1" w:themeFillTint="66"/>
          </w:tcPr>
          <w:p w:rsidR="00EF3339" w:rsidRDefault="00EF3339" w:rsidP="004220C8">
            <w:r>
              <w:t>voorvoegsels</w:t>
            </w:r>
          </w:p>
        </w:tc>
        <w:tc>
          <w:tcPr>
            <w:tcW w:w="913" w:type="dxa"/>
            <w:shd w:val="clear" w:color="auto" w:fill="FECEAE" w:themeFill="accent1" w:themeFillTint="66"/>
          </w:tcPr>
          <w:p w:rsidR="00EF3339" w:rsidRDefault="00EF3339" w:rsidP="004220C8">
            <w:r>
              <w:t>telefoon</w:t>
            </w:r>
          </w:p>
        </w:tc>
      </w:tr>
      <w:tr w:rsidR="006D590C" w:rsidTr="00EF3339">
        <w:tc>
          <w:tcPr>
            <w:tcW w:w="912" w:type="dxa"/>
          </w:tcPr>
          <w:p w:rsidR="00EF3339" w:rsidRDefault="006D590C" w:rsidP="004220C8">
            <w:r>
              <w:t>6</w:t>
            </w:r>
          </w:p>
        </w:tc>
        <w:tc>
          <w:tcPr>
            <w:tcW w:w="912" w:type="dxa"/>
          </w:tcPr>
          <w:p w:rsidR="00EF3339" w:rsidRDefault="006D590C" w:rsidP="004220C8">
            <w:r>
              <w:t>Dwight</w:t>
            </w:r>
          </w:p>
        </w:tc>
        <w:tc>
          <w:tcPr>
            <w:tcW w:w="912" w:type="dxa"/>
          </w:tcPr>
          <w:p w:rsidR="00EF3339" w:rsidRDefault="006D590C" w:rsidP="004220C8">
            <w:r>
              <w:t>Test</w:t>
            </w:r>
          </w:p>
        </w:tc>
        <w:tc>
          <w:tcPr>
            <w:tcW w:w="912" w:type="dxa"/>
          </w:tcPr>
          <w:p w:rsidR="00EF3339" w:rsidRDefault="006D590C" w:rsidP="004220C8">
            <w:r>
              <w:t>D@gmail.com</w:t>
            </w:r>
          </w:p>
        </w:tc>
        <w:tc>
          <w:tcPr>
            <w:tcW w:w="912" w:type="dxa"/>
          </w:tcPr>
          <w:p w:rsidR="00EF3339" w:rsidRDefault="006D590C" w:rsidP="004220C8">
            <w:r>
              <w:t>medewerker</w:t>
            </w:r>
          </w:p>
        </w:tc>
        <w:tc>
          <w:tcPr>
            <w:tcW w:w="912" w:type="dxa"/>
          </w:tcPr>
          <w:p w:rsidR="00EF3339" w:rsidRDefault="006D590C" w:rsidP="004220C8">
            <w:r>
              <w:t>D</w:t>
            </w:r>
          </w:p>
        </w:tc>
        <w:tc>
          <w:tcPr>
            <w:tcW w:w="913" w:type="dxa"/>
          </w:tcPr>
          <w:p w:rsidR="00EF3339" w:rsidRDefault="006D590C" w:rsidP="004220C8">
            <w:r>
              <w:t>K</w:t>
            </w:r>
          </w:p>
        </w:tc>
        <w:tc>
          <w:tcPr>
            <w:tcW w:w="913" w:type="dxa"/>
          </w:tcPr>
          <w:p w:rsidR="00EF3339" w:rsidRDefault="006D590C" w:rsidP="004220C8">
            <w:r>
              <w:t>Lel</w:t>
            </w:r>
          </w:p>
        </w:tc>
        <w:tc>
          <w:tcPr>
            <w:tcW w:w="913" w:type="dxa"/>
          </w:tcPr>
          <w:p w:rsidR="00EF3339" w:rsidRDefault="006D590C" w:rsidP="004220C8">
            <w:r>
              <w:t>06-8928173</w:t>
            </w:r>
          </w:p>
        </w:tc>
      </w:tr>
    </w:tbl>
    <w:p w:rsidR="00BC257B" w:rsidRPr="00472A7A" w:rsidRDefault="00BC257B" w:rsidP="004220C8">
      <w:pPr>
        <w:rPr>
          <w:b/>
        </w:rPr>
      </w:pPr>
    </w:p>
    <w:p w:rsidR="00472A7A" w:rsidRPr="001314DE" w:rsidRDefault="00472A7A" w:rsidP="004220C8">
      <w:r w:rsidRPr="00472A7A">
        <w:rPr>
          <w:b/>
        </w:rPr>
        <w:t>Producten</w:t>
      </w:r>
    </w:p>
    <w:tbl>
      <w:tblPr>
        <w:tblStyle w:val="Tabelraster"/>
        <w:tblW w:w="0" w:type="auto"/>
        <w:tblLook w:val="04A0" w:firstRow="1" w:lastRow="0" w:firstColumn="1" w:lastColumn="0" w:noHBand="0" w:noVBand="1"/>
      </w:tblPr>
      <w:tblGrid>
        <w:gridCol w:w="1365"/>
        <w:gridCol w:w="1487"/>
        <w:gridCol w:w="1295"/>
        <w:gridCol w:w="1321"/>
        <w:gridCol w:w="1383"/>
        <w:gridCol w:w="1360"/>
      </w:tblGrid>
      <w:tr w:rsidR="004C2F73" w:rsidTr="009660EB">
        <w:tc>
          <w:tcPr>
            <w:tcW w:w="1368" w:type="dxa"/>
            <w:shd w:val="clear" w:color="auto" w:fill="FECEAE" w:themeFill="accent1" w:themeFillTint="66"/>
          </w:tcPr>
          <w:p w:rsidR="009660EB" w:rsidRPr="009660EB" w:rsidRDefault="009660EB" w:rsidP="004220C8">
            <w:r w:rsidRPr="009660EB">
              <w:t>idProducten</w:t>
            </w:r>
          </w:p>
        </w:tc>
        <w:tc>
          <w:tcPr>
            <w:tcW w:w="1368" w:type="dxa"/>
            <w:shd w:val="clear" w:color="auto" w:fill="FECEAE" w:themeFill="accent1" w:themeFillTint="66"/>
          </w:tcPr>
          <w:p w:rsidR="009660EB" w:rsidRPr="009660EB" w:rsidRDefault="004C2A5C" w:rsidP="004220C8">
            <w:r>
              <w:t>productNaam</w:t>
            </w:r>
          </w:p>
        </w:tc>
        <w:tc>
          <w:tcPr>
            <w:tcW w:w="1368" w:type="dxa"/>
            <w:shd w:val="clear" w:color="auto" w:fill="FECEAE" w:themeFill="accent1" w:themeFillTint="66"/>
          </w:tcPr>
          <w:p w:rsidR="009660EB" w:rsidRPr="008042C2" w:rsidRDefault="008042C2" w:rsidP="004220C8">
            <w:r>
              <w:t>type</w:t>
            </w:r>
          </w:p>
        </w:tc>
        <w:tc>
          <w:tcPr>
            <w:tcW w:w="1369" w:type="dxa"/>
            <w:shd w:val="clear" w:color="auto" w:fill="FECEAE" w:themeFill="accent1" w:themeFillTint="66"/>
          </w:tcPr>
          <w:p w:rsidR="009660EB" w:rsidRPr="008042C2" w:rsidRDefault="008042C2" w:rsidP="004220C8">
            <w:r>
              <w:t>fabriek</w:t>
            </w:r>
          </w:p>
        </w:tc>
        <w:tc>
          <w:tcPr>
            <w:tcW w:w="1369" w:type="dxa"/>
            <w:shd w:val="clear" w:color="auto" w:fill="FECEAE" w:themeFill="accent1" w:themeFillTint="66"/>
          </w:tcPr>
          <w:p w:rsidR="009660EB" w:rsidRPr="008042C2" w:rsidRDefault="004C2F73" w:rsidP="004220C8">
            <w:r>
              <w:t>verkoopPrijs</w:t>
            </w:r>
          </w:p>
        </w:tc>
        <w:tc>
          <w:tcPr>
            <w:tcW w:w="1369" w:type="dxa"/>
            <w:shd w:val="clear" w:color="auto" w:fill="FECEAE" w:themeFill="accent1" w:themeFillTint="66"/>
          </w:tcPr>
          <w:p w:rsidR="009660EB" w:rsidRPr="004C2F73" w:rsidRDefault="004C2F73" w:rsidP="004220C8">
            <w:r>
              <w:t>inkoopPrijs</w:t>
            </w:r>
          </w:p>
        </w:tc>
      </w:tr>
      <w:tr w:rsidR="004C2F73" w:rsidTr="009660EB">
        <w:tc>
          <w:tcPr>
            <w:tcW w:w="1368" w:type="dxa"/>
          </w:tcPr>
          <w:p w:rsidR="009660EB" w:rsidRPr="009706B7" w:rsidRDefault="009706B7" w:rsidP="004220C8">
            <w:r w:rsidRPr="009706B7">
              <w:t>12</w:t>
            </w:r>
          </w:p>
        </w:tc>
        <w:tc>
          <w:tcPr>
            <w:tcW w:w="1368" w:type="dxa"/>
          </w:tcPr>
          <w:p w:rsidR="009660EB" w:rsidRPr="009706B7" w:rsidRDefault="009706B7" w:rsidP="004220C8">
            <w:r w:rsidRPr="009706B7">
              <w:t>Hoi</w:t>
            </w:r>
          </w:p>
        </w:tc>
        <w:tc>
          <w:tcPr>
            <w:tcW w:w="1368" w:type="dxa"/>
          </w:tcPr>
          <w:p w:rsidR="009660EB" w:rsidRPr="009706B7" w:rsidRDefault="009706B7" w:rsidP="004220C8">
            <w:r w:rsidRPr="009706B7">
              <w:t>Test</w:t>
            </w:r>
          </w:p>
        </w:tc>
        <w:tc>
          <w:tcPr>
            <w:tcW w:w="1369" w:type="dxa"/>
          </w:tcPr>
          <w:p w:rsidR="009660EB" w:rsidRPr="009706B7" w:rsidRDefault="009706B7" w:rsidP="004220C8">
            <w:r w:rsidRPr="009706B7">
              <w:t>Test</w:t>
            </w:r>
          </w:p>
        </w:tc>
        <w:tc>
          <w:tcPr>
            <w:tcW w:w="1369" w:type="dxa"/>
          </w:tcPr>
          <w:p w:rsidR="009660EB" w:rsidRPr="009706B7" w:rsidRDefault="009706B7" w:rsidP="004220C8">
            <w:r w:rsidRPr="009706B7">
              <w:t>10</w:t>
            </w:r>
          </w:p>
        </w:tc>
        <w:tc>
          <w:tcPr>
            <w:tcW w:w="1369" w:type="dxa"/>
          </w:tcPr>
          <w:p w:rsidR="009660EB" w:rsidRPr="009706B7" w:rsidRDefault="009706B7" w:rsidP="004220C8">
            <w:r w:rsidRPr="009706B7">
              <w:t>20</w:t>
            </w:r>
          </w:p>
        </w:tc>
      </w:tr>
    </w:tbl>
    <w:p w:rsidR="00BC257B" w:rsidRPr="00472A7A" w:rsidRDefault="00BC257B" w:rsidP="004220C8">
      <w:pPr>
        <w:rPr>
          <w:b/>
        </w:rPr>
      </w:pPr>
    </w:p>
    <w:p w:rsidR="00472A7A" w:rsidRDefault="00472A7A" w:rsidP="004220C8">
      <w:pPr>
        <w:rPr>
          <w:b/>
        </w:rPr>
      </w:pPr>
      <w:r w:rsidRPr="00472A7A">
        <w:rPr>
          <w:b/>
        </w:rPr>
        <w:t>Voorraad</w:t>
      </w:r>
    </w:p>
    <w:tbl>
      <w:tblPr>
        <w:tblStyle w:val="Tabelraster"/>
        <w:tblW w:w="0" w:type="auto"/>
        <w:tblLook w:val="04A0" w:firstRow="1" w:lastRow="0" w:firstColumn="1" w:lastColumn="0" w:noHBand="0" w:noVBand="1"/>
      </w:tblPr>
      <w:tblGrid>
        <w:gridCol w:w="1624"/>
        <w:gridCol w:w="1618"/>
        <w:gridCol w:w="1615"/>
        <w:gridCol w:w="1604"/>
        <w:gridCol w:w="1750"/>
      </w:tblGrid>
      <w:tr w:rsidR="001314DE" w:rsidTr="001314DE">
        <w:tc>
          <w:tcPr>
            <w:tcW w:w="1642" w:type="dxa"/>
            <w:shd w:val="clear" w:color="auto" w:fill="FECEAE" w:themeFill="accent1" w:themeFillTint="66"/>
          </w:tcPr>
          <w:p w:rsidR="001314DE" w:rsidRPr="001314DE" w:rsidRDefault="001314DE" w:rsidP="004220C8">
            <w:r>
              <w:t>idVoorraad</w:t>
            </w:r>
          </w:p>
        </w:tc>
        <w:tc>
          <w:tcPr>
            <w:tcW w:w="1642" w:type="dxa"/>
            <w:shd w:val="clear" w:color="auto" w:fill="FECEAE" w:themeFill="accent1" w:themeFillTint="66"/>
          </w:tcPr>
          <w:p w:rsidR="001314DE" w:rsidRPr="001314DE" w:rsidRDefault="001314DE" w:rsidP="004220C8">
            <w:r>
              <w:t>idProduct</w:t>
            </w:r>
          </w:p>
        </w:tc>
        <w:tc>
          <w:tcPr>
            <w:tcW w:w="1642" w:type="dxa"/>
            <w:shd w:val="clear" w:color="auto" w:fill="FECEAE" w:themeFill="accent1" w:themeFillTint="66"/>
          </w:tcPr>
          <w:p w:rsidR="001314DE" w:rsidRPr="001314DE" w:rsidRDefault="001314DE" w:rsidP="004220C8">
            <w:r>
              <w:t>idLocatie</w:t>
            </w:r>
          </w:p>
        </w:tc>
        <w:tc>
          <w:tcPr>
            <w:tcW w:w="1642" w:type="dxa"/>
            <w:shd w:val="clear" w:color="auto" w:fill="FECEAE" w:themeFill="accent1" w:themeFillTint="66"/>
          </w:tcPr>
          <w:p w:rsidR="001314DE" w:rsidRPr="001314DE" w:rsidRDefault="001314DE" w:rsidP="004220C8">
            <w:r>
              <w:t>aantal</w:t>
            </w:r>
          </w:p>
        </w:tc>
        <w:tc>
          <w:tcPr>
            <w:tcW w:w="1643" w:type="dxa"/>
            <w:shd w:val="clear" w:color="auto" w:fill="FECEAE" w:themeFill="accent1" w:themeFillTint="66"/>
          </w:tcPr>
          <w:p w:rsidR="001314DE" w:rsidRPr="001314DE" w:rsidRDefault="001314DE" w:rsidP="004220C8">
            <w:r>
              <w:t>minimumAantal</w:t>
            </w:r>
          </w:p>
        </w:tc>
      </w:tr>
      <w:tr w:rsidR="001314DE" w:rsidTr="001314DE">
        <w:tc>
          <w:tcPr>
            <w:tcW w:w="1642" w:type="dxa"/>
          </w:tcPr>
          <w:p w:rsidR="001314DE" w:rsidRPr="001314DE" w:rsidRDefault="006416E4" w:rsidP="004220C8">
            <w:r>
              <w:t>12</w:t>
            </w:r>
          </w:p>
        </w:tc>
        <w:tc>
          <w:tcPr>
            <w:tcW w:w="1642" w:type="dxa"/>
          </w:tcPr>
          <w:p w:rsidR="001314DE" w:rsidRPr="001314DE" w:rsidRDefault="006416E4" w:rsidP="004220C8">
            <w:r>
              <w:t>2</w:t>
            </w:r>
          </w:p>
        </w:tc>
        <w:tc>
          <w:tcPr>
            <w:tcW w:w="1642" w:type="dxa"/>
          </w:tcPr>
          <w:p w:rsidR="001314DE" w:rsidRPr="001314DE" w:rsidRDefault="006416E4" w:rsidP="004220C8">
            <w:r>
              <w:t>2</w:t>
            </w:r>
          </w:p>
        </w:tc>
        <w:tc>
          <w:tcPr>
            <w:tcW w:w="1642" w:type="dxa"/>
          </w:tcPr>
          <w:p w:rsidR="001314DE" w:rsidRPr="001314DE" w:rsidRDefault="006416E4" w:rsidP="004220C8">
            <w:r>
              <w:t>45</w:t>
            </w:r>
          </w:p>
        </w:tc>
        <w:tc>
          <w:tcPr>
            <w:tcW w:w="1643" w:type="dxa"/>
          </w:tcPr>
          <w:p w:rsidR="001314DE" w:rsidRPr="001314DE" w:rsidRDefault="006416E4" w:rsidP="004220C8">
            <w:r>
              <w:t>10</w:t>
            </w:r>
          </w:p>
        </w:tc>
      </w:tr>
    </w:tbl>
    <w:p w:rsidR="00BC257B" w:rsidRPr="001314DE" w:rsidRDefault="00BC257B" w:rsidP="004220C8"/>
    <w:p w:rsidR="00F14B97" w:rsidRDefault="00BF36E1" w:rsidP="00BF36E1">
      <w:pPr>
        <w:pStyle w:val="Kop2"/>
        <w:shd w:val="clear" w:color="auto" w:fill="FEB686" w:themeFill="accent1" w:themeFillTint="99"/>
        <w:rPr>
          <w:color w:val="FFFFFF" w:themeColor="background1"/>
        </w:rPr>
      </w:pPr>
      <w:bookmarkStart w:id="7" w:name="_Toc454794256"/>
      <w:r>
        <w:rPr>
          <w:color w:val="FFFFFF" w:themeColor="background1"/>
        </w:rPr>
        <w:t>Scenario’s</w:t>
      </w:r>
      <w:bookmarkEnd w:id="7"/>
    </w:p>
    <w:p w:rsidR="00042E05" w:rsidRPr="00042E05" w:rsidRDefault="00042E05" w:rsidP="00042E05">
      <w:pPr>
        <w:rPr>
          <w:b/>
        </w:rPr>
      </w:pPr>
      <w:r>
        <w:rPr>
          <w:b/>
        </w:rPr>
        <w:t>Testscenario 0</w:t>
      </w:r>
      <w:r w:rsidR="0050268A">
        <w:rPr>
          <w:b/>
        </w:rPr>
        <w:t>0</w:t>
      </w:r>
    </w:p>
    <w:p w:rsidR="00042E05" w:rsidRPr="00042E05" w:rsidRDefault="00042E05" w:rsidP="00D366FD">
      <w:r w:rsidRPr="00565CEB">
        <w:rPr>
          <w:b/>
        </w:rPr>
        <w:t>Case</w:t>
      </w:r>
      <w:r w:rsidRPr="00565CEB">
        <w:rPr>
          <w:b/>
        </w:rPr>
        <w:br/>
      </w:r>
      <w:r>
        <w:t>De gebruiker start de applicatie op en komt op de homepagina.</w:t>
      </w:r>
      <w:r w:rsidR="009F06FE">
        <w:t xml:space="preserve"> Als de gebruiker op inloggen drukt. </w:t>
      </w:r>
    </w:p>
    <w:p w:rsidR="00D366FD" w:rsidRPr="00A55EA6" w:rsidRDefault="00274208" w:rsidP="00D366FD">
      <w:pPr>
        <w:rPr>
          <w:b/>
        </w:rPr>
      </w:pPr>
      <w:r w:rsidRPr="00A55EA6">
        <w:rPr>
          <w:b/>
        </w:rPr>
        <w:t xml:space="preserve">Testscenario </w:t>
      </w:r>
      <w:r w:rsidR="0050268A">
        <w:rPr>
          <w:b/>
        </w:rPr>
        <w:t>0</w:t>
      </w:r>
      <w:r w:rsidRPr="00A55EA6">
        <w:rPr>
          <w:b/>
        </w:rPr>
        <w:t>1</w:t>
      </w:r>
    </w:p>
    <w:p w:rsidR="00565CEB" w:rsidRPr="00565CEB" w:rsidRDefault="00274208" w:rsidP="00D366FD">
      <w:r w:rsidRPr="00565CEB">
        <w:rPr>
          <w:b/>
        </w:rPr>
        <w:lastRenderedPageBreak/>
        <w:t>Case</w:t>
      </w:r>
      <w:r w:rsidR="00565CEB" w:rsidRPr="00565CEB">
        <w:rPr>
          <w:b/>
        </w:rPr>
        <w:br/>
      </w:r>
      <w:r w:rsidR="00E216CB">
        <w:t>De g</w:t>
      </w:r>
      <w:r w:rsidR="009E26F0">
        <w:t>ebruiker logt in als</w:t>
      </w:r>
      <w:r w:rsidR="00A55EA6">
        <w:t xml:space="preserve"> medewerker met zijn/haar gebrui</w:t>
      </w:r>
      <w:r w:rsidR="009E26F0">
        <w:t>kersnaam en wachtwoord.</w:t>
      </w:r>
    </w:p>
    <w:p w:rsidR="00565CEB" w:rsidRPr="00565CEB" w:rsidRDefault="00565CEB" w:rsidP="00565CEB">
      <w:pPr>
        <w:rPr>
          <w:b/>
        </w:rPr>
      </w:pPr>
      <w:r>
        <w:rPr>
          <w:b/>
        </w:rPr>
        <w:t xml:space="preserve">Testscenario </w:t>
      </w:r>
      <w:r w:rsidR="0050268A">
        <w:rPr>
          <w:b/>
        </w:rPr>
        <w:t>0</w:t>
      </w:r>
      <w:r>
        <w:rPr>
          <w:b/>
        </w:rPr>
        <w:t>2</w:t>
      </w:r>
    </w:p>
    <w:p w:rsidR="00565CEB" w:rsidRDefault="00565CEB" w:rsidP="00565CEB">
      <w:r w:rsidRPr="00A926D6">
        <w:rPr>
          <w:b/>
        </w:rPr>
        <w:t>Case</w:t>
      </w:r>
      <w:r w:rsidRPr="00A926D6">
        <w:rPr>
          <w:b/>
        </w:rPr>
        <w:br/>
      </w:r>
      <w:r w:rsidRPr="00A926D6">
        <w:t>Navigeren van dashboard naar rapporten/crud/product inzoeken</w:t>
      </w:r>
      <w:r w:rsidR="00A926D6">
        <w:t>.</w:t>
      </w:r>
    </w:p>
    <w:p w:rsidR="008A1FE6" w:rsidRPr="00565CEB" w:rsidRDefault="008A1FE6" w:rsidP="008A1FE6">
      <w:pPr>
        <w:rPr>
          <w:b/>
        </w:rPr>
      </w:pPr>
      <w:r>
        <w:rPr>
          <w:b/>
        </w:rPr>
        <w:t xml:space="preserve">Testscenario </w:t>
      </w:r>
      <w:r w:rsidR="0050268A">
        <w:rPr>
          <w:b/>
        </w:rPr>
        <w:t>0</w:t>
      </w:r>
      <w:r>
        <w:rPr>
          <w:b/>
        </w:rPr>
        <w:t>3</w:t>
      </w:r>
    </w:p>
    <w:p w:rsidR="009F06FE" w:rsidRDefault="008A1FE6" w:rsidP="008A1FE6">
      <w:r w:rsidRPr="00A926D6">
        <w:rPr>
          <w:b/>
        </w:rPr>
        <w:t>Case</w:t>
      </w:r>
      <w:r>
        <w:rPr>
          <w:b/>
        </w:rPr>
        <w:br/>
      </w:r>
      <w:r>
        <w:t>Rapport:</w:t>
      </w:r>
      <w:r w:rsidR="007B4EBD">
        <w:t xml:space="preserve"> Als je op v</w:t>
      </w:r>
      <w:r>
        <w:t>oorraad</w:t>
      </w:r>
      <w:r w:rsidR="007B4EBD">
        <w:t xml:space="preserve"> drukt krijg de gebruiker een opgave van de voorraad per locatie</w:t>
      </w:r>
      <w:r>
        <w:t>.</w:t>
      </w:r>
      <w:r w:rsidR="00C221BA">
        <w:t xml:space="preserve"> </w:t>
      </w:r>
      <w:r w:rsidR="009F06FE">
        <w:br/>
        <w:t>Rapport: Als je op bestellijst drukt krijgt de gebruiker een opgave van voorraden per locatie waarvan de aantal producten onder het minimum zit.</w:t>
      </w:r>
    </w:p>
    <w:p w:rsidR="004E775D" w:rsidRPr="00565CEB" w:rsidRDefault="004E775D" w:rsidP="004E775D">
      <w:pPr>
        <w:rPr>
          <w:b/>
        </w:rPr>
      </w:pPr>
      <w:r>
        <w:rPr>
          <w:b/>
        </w:rPr>
        <w:t xml:space="preserve">Testscenario </w:t>
      </w:r>
      <w:r w:rsidR="0050268A">
        <w:rPr>
          <w:b/>
        </w:rPr>
        <w:t>0</w:t>
      </w:r>
      <w:r w:rsidR="00826028">
        <w:rPr>
          <w:b/>
        </w:rPr>
        <w:t>4</w:t>
      </w:r>
    </w:p>
    <w:p w:rsidR="009F06FE" w:rsidRDefault="004E775D" w:rsidP="004E775D">
      <w:r w:rsidRPr="00A926D6">
        <w:rPr>
          <w:b/>
        </w:rPr>
        <w:t>Case</w:t>
      </w:r>
      <w:r w:rsidR="00001758">
        <w:rPr>
          <w:b/>
        </w:rPr>
        <w:br/>
      </w:r>
      <w:r w:rsidR="0011256A">
        <w:t xml:space="preserve">CRUD: </w:t>
      </w:r>
      <w:r w:rsidR="006D243E">
        <w:t xml:space="preserve">De </w:t>
      </w:r>
      <w:r w:rsidR="009C20F5">
        <w:t>medewerker</w:t>
      </w:r>
      <w:r w:rsidR="006D243E">
        <w:t xml:space="preserve"> vult alle velden in</w:t>
      </w:r>
      <w:r w:rsidR="00DC0C5B">
        <w:t xml:space="preserve"> en drukt op toevoegen</w:t>
      </w:r>
      <w:r w:rsidR="006D243E">
        <w:t xml:space="preserve"> om een p</w:t>
      </w:r>
      <w:r w:rsidR="0011256A">
        <w:t>roduct toe</w:t>
      </w:r>
      <w:r w:rsidR="006D243E">
        <w:t xml:space="preserve"> te </w:t>
      </w:r>
      <w:r w:rsidR="0011256A">
        <w:t>voegen.</w:t>
      </w:r>
      <w:r w:rsidR="009F06FE">
        <w:br/>
        <w:t>CRUD: De medewerker vult de velden in die bewerkt moeten worden om een product aan te passen.</w:t>
      </w:r>
      <w:r w:rsidR="009F06FE">
        <w:br/>
        <w:t>CRUD: De medewerker drukt op verwijderen om een product verwijderen die hij/zij heeft geselecteerd.</w:t>
      </w:r>
    </w:p>
    <w:p w:rsidR="006E6794" w:rsidRPr="00565CEB" w:rsidRDefault="006E6794" w:rsidP="006E6794">
      <w:pPr>
        <w:rPr>
          <w:b/>
        </w:rPr>
      </w:pPr>
      <w:r>
        <w:rPr>
          <w:b/>
        </w:rPr>
        <w:t xml:space="preserve">Testscenario </w:t>
      </w:r>
      <w:r w:rsidR="0050268A">
        <w:rPr>
          <w:b/>
        </w:rPr>
        <w:t>0</w:t>
      </w:r>
      <w:r w:rsidR="00826028">
        <w:rPr>
          <w:b/>
        </w:rPr>
        <w:t>5</w:t>
      </w:r>
    </w:p>
    <w:p w:rsidR="006E6794" w:rsidRPr="00001758" w:rsidRDefault="006E6794" w:rsidP="006E6794">
      <w:r w:rsidRPr="00A926D6">
        <w:rPr>
          <w:b/>
        </w:rPr>
        <w:t>Case</w:t>
      </w:r>
      <w:r>
        <w:rPr>
          <w:b/>
        </w:rPr>
        <w:br/>
      </w:r>
      <w:r>
        <w:t xml:space="preserve">CRUD: </w:t>
      </w:r>
      <w:r w:rsidR="007B0265">
        <w:t xml:space="preserve">De </w:t>
      </w:r>
      <w:r w:rsidR="009C20F5">
        <w:t xml:space="preserve">medewerker </w:t>
      </w:r>
      <w:r w:rsidR="007B0265">
        <w:t>vult alle velden in om een nieuwe v</w:t>
      </w:r>
      <w:r w:rsidR="00566B73">
        <w:t>oorraad</w:t>
      </w:r>
      <w:r w:rsidR="007B0265">
        <w:t>item</w:t>
      </w:r>
      <w:r w:rsidR="00566B73">
        <w:t xml:space="preserve"> </w:t>
      </w:r>
      <w:r>
        <w:t>toe</w:t>
      </w:r>
      <w:r w:rsidR="007B0265">
        <w:t xml:space="preserve"> te </w:t>
      </w:r>
      <w:r>
        <w:t>voegen.</w:t>
      </w:r>
      <w:r w:rsidR="009F06FE">
        <w:br/>
        <w:t>CRUD: De medewerker vult de velden in die bewerkt moeten worden een item in voorraad aan te passen.</w:t>
      </w:r>
      <w:r w:rsidR="009F06FE">
        <w:br/>
        <w:t>CRUD: De medewerker drukt op verwijderen om een item in voorraad te verwijderen die hij/zij heeft geselecteerd.</w:t>
      </w:r>
    </w:p>
    <w:p w:rsidR="004254A6" w:rsidRPr="00565CEB" w:rsidRDefault="00AE6E26" w:rsidP="004254A6">
      <w:pPr>
        <w:rPr>
          <w:b/>
        </w:rPr>
      </w:pPr>
      <w:r>
        <w:rPr>
          <w:b/>
        </w:rPr>
        <w:t>Testscenario 06</w:t>
      </w:r>
    </w:p>
    <w:p w:rsidR="004254A6" w:rsidRPr="00001758" w:rsidRDefault="004254A6" w:rsidP="004254A6">
      <w:r w:rsidRPr="00A926D6">
        <w:rPr>
          <w:b/>
        </w:rPr>
        <w:t>Case</w:t>
      </w:r>
      <w:r>
        <w:rPr>
          <w:b/>
        </w:rPr>
        <w:br/>
      </w:r>
      <w:r>
        <w:t xml:space="preserve">Product inzien: </w:t>
      </w:r>
      <w:r w:rsidR="00AF44BD">
        <w:t xml:space="preserve">Als de </w:t>
      </w:r>
      <w:r w:rsidR="00C71E3A">
        <w:t xml:space="preserve">medewerker </w:t>
      </w:r>
      <w:r w:rsidR="00AF44BD">
        <w:t>de naam invult van een product dan krijgt de gebruiker de resultaten eronder te zien</w:t>
      </w:r>
      <w:r>
        <w:t>.</w:t>
      </w:r>
    </w:p>
    <w:p w:rsidR="00AC4F2D" w:rsidRPr="00565CEB" w:rsidRDefault="006D0A5F" w:rsidP="00AC4F2D">
      <w:pPr>
        <w:rPr>
          <w:b/>
        </w:rPr>
      </w:pPr>
      <w:r>
        <w:rPr>
          <w:b/>
        </w:rPr>
        <w:t>Testscenario 07</w:t>
      </w:r>
    </w:p>
    <w:p w:rsidR="00AC4F2D" w:rsidRPr="00001758" w:rsidRDefault="00AC4F2D" w:rsidP="00AC4F2D">
      <w:r w:rsidRPr="00A926D6">
        <w:rPr>
          <w:b/>
        </w:rPr>
        <w:t>Case</w:t>
      </w:r>
      <w:r>
        <w:rPr>
          <w:b/>
        </w:rPr>
        <w:br/>
      </w:r>
      <w:r w:rsidR="008B6786">
        <w:t>De gebruiker logt in als directie met zijn/haar gebruikersnaam en wachtwoord.</w:t>
      </w:r>
    </w:p>
    <w:p w:rsidR="00F85CD1" w:rsidRPr="00565CEB" w:rsidRDefault="00A952FD" w:rsidP="00F85CD1">
      <w:pPr>
        <w:rPr>
          <w:b/>
        </w:rPr>
      </w:pPr>
      <w:r>
        <w:rPr>
          <w:b/>
        </w:rPr>
        <w:t>Testscenario 08</w:t>
      </w:r>
    </w:p>
    <w:p w:rsidR="00F85CD1" w:rsidRPr="00E659C4" w:rsidRDefault="00F85CD1" w:rsidP="00AC4F2D">
      <w:r w:rsidRPr="00A926D6">
        <w:rPr>
          <w:b/>
        </w:rPr>
        <w:t>Case</w:t>
      </w:r>
      <w:r w:rsidRPr="00A926D6">
        <w:rPr>
          <w:b/>
        </w:rPr>
        <w:br/>
      </w:r>
      <w:r w:rsidRPr="00A926D6">
        <w:t>Navigeren van dashboard naar rapporten/crud/product inzoeken</w:t>
      </w:r>
      <w:r>
        <w:t>.</w:t>
      </w:r>
    </w:p>
    <w:p w:rsidR="00AC4F2D" w:rsidRPr="00565CEB" w:rsidRDefault="00650849" w:rsidP="00AC4F2D">
      <w:pPr>
        <w:rPr>
          <w:b/>
        </w:rPr>
      </w:pPr>
      <w:r>
        <w:rPr>
          <w:b/>
        </w:rPr>
        <w:t>Testscenario 09</w:t>
      </w:r>
    </w:p>
    <w:p w:rsidR="00AC4F2D" w:rsidRPr="00403819" w:rsidRDefault="006550B2" w:rsidP="00AC4F2D">
      <w:r w:rsidRPr="00A926D6">
        <w:rPr>
          <w:b/>
        </w:rPr>
        <w:t>Case</w:t>
      </w:r>
      <w:r>
        <w:rPr>
          <w:b/>
        </w:rPr>
        <w:br/>
      </w:r>
      <w:r>
        <w:t>Rapport: Waarde voorraad kunnen inzien.</w:t>
      </w:r>
      <w:r w:rsidR="00817718">
        <w:t xml:space="preserve"> </w:t>
      </w:r>
      <w:r w:rsidR="006C4D22">
        <w:t xml:space="preserve">Als je op waarde voorraad drukt krijgt de </w:t>
      </w:r>
      <w:r w:rsidR="006C4D22">
        <w:lastRenderedPageBreak/>
        <w:t>directielid een opgave van de waarde van de voorraden per locatie en de totale waarde van alles.</w:t>
      </w:r>
      <w:r w:rsidR="008F38DB">
        <w:br/>
        <w:t>Rapport: Als je op voorraad drukt krijg de directielid een opgave van de voorraad per locatie.</w:t>
      </w:r>
      <w:r w:rsidR="00C97A3F">
        <w:br/>
        <w:t>Rapport: Als je op bestellijst drukt krijgt de directielid een opgave van voorraden per locatie waarvan de aantal producten onder het minimum zit.</w:t>
      </w:r>
      <w:r w:rsidR="00A45F52">
        <w:br/>
      </w:r>
      <w:r w:rsidR="00AC4F2D">
        <w:rPr>
          <w:b/>
        </w:rPr>
        <w:br/>
      </w:r>
      <w:r w:rsidR="003C2945">
        <w:rPr>
          <w:b/>
        </w:rPr>
        <w:t>Testscenario 1</w:t>
      </w:r>
      <w:r w:rsidR="00900311">
        <w:rPr>
          <w:b/>
        </w:rPr>
        <w:t>0</w:t>
      </w:r>
    </w:p>
    <w:p w:rsidR="00AC4F2D" w:rsidRDefault="00AC4F2D" w:rsidP="00AC4F2D">
      <w:r w:rsidRPr="00A926D6">
        <w:rPr>
          <w:b/>
        </w:rPr>
        <w:t>Case</w:t>
      </w:r>
      <w:r>
        <w:rPr>
          <w:b/>
        </w:rPr>
        <w:br/>
      </w:r>
      <w:r w:rsidR="00DC0C5B">
        <w:t xml:space="preserve">CRUD: De </w:t>
      </w:r>
      <w:r w:rsidR="00E71A24">
        <w:t xml:space="preserve">directielid </w:t>
      </w:r>
      <w:r w:rsidR="00DC0C5B">
        <w:t>vult alle velden in en drukt op toevoegen om een product toe te voegen.</w:t>
      </w:r>
      <w:r w:rsidR="005303D5">
        <w:br/>
        <w:t>CRUD: De directielid vult de velden in die bewerkt moeten worden om een product aan te passen.</w:t>
      </w:r>
      <w:r w:rsidR="005303D5">
        <w:br/>
        <w:t>CRUD: De directielid drukt op verwijderen om een product verwijderen die hij/zij heeft geselecteerd.</w:t>
      </w:r>
    </w:p>
    <w:p w:rsidR="00AC4F2D" w:rsidRPr="00565CEB" w:rsidRDefault="00CE7C0C" w:rsidP="00AC4F2D">
      <w:pPr>
        <w:rPr>
          <w:b/>
        </w:rPr>
      </w:pPr>
      <w:r>
        <w:rPr>
          <w:b/>
        </w:rPr>
        <w:t>Testscenario 11</w:t>
      </w:r>
    </w:p>
    <w:p w:rsidR="00AC4F2D" w:rsidRPr="00001758" w:rsidRDefault="00AC4F2D" w:rsidP="00AC4F2D">
      <w:r w:rsidRPr="00A926D6">
        <w:rPr>
          <w:b/>
        </w:rPr>
        <w:t>Case</w:t>
      </w:r>
      <w:r>
        <w:rPr>
          <w:b/>
        </w:rPr>
        <w:br/>
      </w:r>
      <w:r w:rsidR="002748B6">
        <w:t xml:space="preserve">CRUD: De </w:t>
      </w:r>
      <w:r w:rsidR="00A319A8">
        <w:t xml:space="preserve">directielid </w:t>
      </w:r>
      <w:r w:rsidR="002748B6">
        <w:t>vult alle velden in om een nieuwe voorraaditem toe te voegen.</w:t>
      </w:r>
      <w:r w:rsidR="00A1275B">
        <w:br/>
        <w:t>CRUD: De directielid vult de velden in die bewerkt moeten worden een item in voorraad aan te passen.</w:t>
      </w:r>
      <w:r w:rsidR="001679C5">
        <w:br/>
        <w:t>CRUD: De directielid drukt op verwijderen om een item in voorraad te verwijderen die hij/zij heeft geselecteerd.</w:t>
      </w:r>
    </w:p>
    <w:p w:rsidR="005E05F8" w:rsidRPr="00565CEB" w:rsidRDefault="00515913" w:rsidP="005E05F8">
      <w:pPr>
        <w:rPr>
          <w:b/>
        </w:rPr>
      </w:pPr>
      <w:r>
        <w:rPr>
          <w:b/>
        </w:rPr>
        <w:t>Testscen</w:t>
      </w:r>
      <w:r w:rsidR="0084670E">
        <w:rPr>
          <w:b/>
        </w:rPr>
        <w:t>ario 12</w:t>
      </w:r>
    </w:p>
    <w:p w:rsidR="005E05F8" w:rsidRPr="00001758" w:rsidRDefault="005E05F8" w:rsidP="005E05F8">
      <w:r w:rsidRPr="00A926D6">
        <w:rPr>
          <w:b/>
        </w:rPr>
        <w:t>Case</w:t>
      </w:r>
      <w:r>
        <w:rPr>
          <w:b/>
        </w:rPr>
        <w:br/>
      </w:r>
      <w:r>
        <w:t xml:space="preserve">CRUD: </w:t>
      </w:r>
      <w:r w:rsidR="006618D8">
        <w:t>De directielid vult alle velden in en drukt op toevoegen om een nieuwe m</w:t>
      </w:r>
      <w:r w:rsidR="00515913">
        <w:t>edewerker</w:t>
      </w:r>
      <w:r>
        <w:t xml:space="preserve"> toe</w:t>
      </w:r>
      <w:r w:rsidR="006618D8">
        <w:t xml:space="preserve"> te </w:t>
      </w:r>
      <w:r>
        <w:t>voegen.</w:t>
      </w:r>
      <w:r w:rsidR="00214B00">
        <w:br/>
        <w:t>CRUD: De directielid vult alle velden in en drukt op aanpassen om een medewerker aan te passen.</w:t>
      </w:r>
      <w:r w:rsidR="002E3227">
        <w:br/>
        <w:t>CRUD: De directielid drukt op verwijderen om een medewerker te verwijderen die hij/zij heeft geselecteerd.</w:t>
      </w:r>
    </w:p>
    <w:p w:rsidR="00AC4F2D" w:rsidRPr="00565CEB" w:rsidRDefault="0084670E" w:rsidP="00AC4F2D">
      <w:pPr>
        <w:rPr>
          <w:b/>
        </w:rPr>
      </w:pPr>
      <w:r>
        <w:rPr>
          <w:b/>
        </w:rPr>
        <w:t>Testscenario 13</w:t>
      </w:r>
    </w:p>
    <w:p w:rsidR="0011256A" w:rsidRDefault="00AC4F2D" w:rsidP="00AC4F2D">
      <w:r w:rsidRPr="00A926D6">
        <w:rPr>
          <w:b/>
        </w:rPr>
        <w:t>Case</w:t>
      </w:r>
      <w:r>
        <w:rPr>
          <w:b/>
        </w:rPr>
        <w:br/>
      </w:r>
      <w:r w:rsidR="005677CF">
        <w:t xml:space="preserve">Product inzien: Als de </w:t>
      </w:r>
      <w:r w:rsidR="007C5C51">
        <w:t>directielid</w:t>
      </w:r>
      <w:r w:rsidR="005677CF">
        <w:t xml:space="preserve"> de naam invult van een product dan krijgt de gebruiker de resultaten eronder te zien.</w:t>
      </w:r>
    </w:p>
    <w:p w:rsidR="000442A4" w:rsidRPr="00565CEB" w:rsidRDefault="00A55EFE" w:rsidP="000442A4">
      <w:pPr>
        <w:rPr>
          <w:b/>
        </w:rPr>
      </w:pPr>
      <w:r>
        <w:rPr>
          <w:b/>
        </w:rPr>
        <w:t>Testscenario 14</w:t>
      </w:r>
    </w:p>
    <w:p w:rsidR="00682648" w:rsidRDefault="000442A4" w:rsidP="00FA295E">
      <w:r w:rsidRPr="00A926D6">
        <w:rPr>
          <w:b/>
        </w:rPr>
        <w:t>Case</w:t>
      </w:r>
      <w:r>
        <w:rPr>
          <w:b/>
        </w:rPr>
        <w:br/>
      </w:r>
      <w:r w:rsidR="00173A2A">
        <w:t>Als de gebruiker uitlogt, dan komt de gebruiker weer op de home pagina</w:t>
      </w:r>
      <w:r>
        <w:t>.</w:t>
      </w:r>
    </w:p>
    <w:p w:rsidR="005A455A" w:rsidRPr="0017199C" w:rsidRDefault="005A455A" w:rsidP="00FA295E"/>
    <w:p w:rsidR="002534DD" w:rsidRDefault="002534DD" w:rsidP="002534DD">
      <w:pPr>
        <w:pStyle w:val="Kop2"/>
        <w:shd w:val="clear" w:color="auto" w:fill="FEB686" w:themeFill="accent1" w:themeFillTint="99"/>
        <w:rPr>
          <w:color w:val="FFFFFF" w:themeColor="background1"/>
        </w:rPr>
      </w:pPr>
      <w:bookmarkStart w:id="8" w:name="_Toc454794257"/>
      <w:r w:rsidRPr="002534DD">
        <w:rPr>
          <w:color w:val="FFFFFF" w:themeColor="background1"/>
        </w:rPr>
        <w:t>Registratiesysteem</w:t>
      </w:r>
      <w:bookmarkEnd w:id="8"/>
    </w:p>
    <w:tbl>
      <w:tblPr>
        <w:tblStyle w:val="Tabelraster"/>
        <w:tblW w:w="0" w:type="auto"/>
        <w:tblLook w:val="04A0" w:firstRow="1" w:lastRow="0" w:firstColumn="1" w:lastColumn="0" w:noHBand="0" w:noVBand="1"/>
      </w:tblPr>
      <w:tblGrid>
        <w:gridCol w:w="1387"/>
        <w:gridCol w:w="1239"/>
        <w:gridCol w:w="2589"/>
        <w:gridCol w:w="2996"/>
      </w:tblGrid>
      <w:tr w:rsidR="00DC3F47" w:rsidTr="009205A8">
        <w:tc>
          <w:tcPr>
            <w:tcW w:w="1387" w:type="dxa"/>
            <w:shd w:val="clear" w:color="auto" w:fill="FECEAE" w:themeFill="accent1" w:themeFillTint="66"/>
          </w:tcPr>
          <w:p w:rsidR="00DC3F47" w:rsidRDefault="00DC3F47" w:rsidP="002534DD">
            <w:r>
              <w:t>Testscenario</w:t>
            </w:r>
          </w:p>
        </w:tc>
        <w:tc>
          <w:tcPr>
            <w:tcW w:w="1239" w:type="dxa"/>
            <w:shd w:val="clear" w:color="auto" w:fill="FECEAE" w:themeFill="accent1" w:themeFillTint="66"/>
          </w:tcPr>
          <w:p w:rsidR="00DC3F47" w:rsidRDefault="00E15369" w:rsidP="002534DD">
            <w:r>
              <w:t>Uitgevoerd</w:t>
            </w:r>
          </w:p>
        </w:tc>
        <w:tc>
          <w:tcPr>
            <w:tcW w:w="2589" w:type="dxa"/>
            <w:shd w:val="clear" w:color="auto" w:fill="FECEAE" w:themeFill="accent1" w:themeFillTint="66"/>
          </w:tcPr>
          <w:p w:rsidR="00DC3F47" w:rsidRDefault="009A7769" w:rsidP="002534DD">
            <w:r>
              <w:t>Goed</w:t>
            </w:r>
          </w:p>
        </w:tc>
        <w:tc>
          <w:tcPr>
            <w:tcW w:w="2996" w:type="dxa"/>
            <w:shd w:val="clear" w:color="auto" w:fill="FECEAE" w:themeFill="accent1" w:themeFillTint="66"/>
          </w:tcPr>
          <w:p w:rsidR="00DC3F47" w:rsidRDefault="009A7769" w:rsidP="002534DD">
            <w:r>
              <w:t>Fout</w:t>
            </w:r>
          </w:p>
        </w:tc>
      </w:tr>
      <w:tr w:rsidR="00DC3F47" w:rsidTr="009205A8">
        <w:tc>
          <w:tcPr>
            <w:tcW w:w="1387" w:type="dxa"/>
          </w:tcPr>
          <w:p w:rsidR="00DC3F47" w:rsidRDefault="00BD7AAB" w:rsidP="002534DD">
            <w:r>
              <w:t>0</w:t>
            </w:r>
            <w:r w:rsidR="0050268A">
              <w:t>0</w:t>
            </w:r>
          </w:p>
        </w:tc>
        <w:tc>
          <w:tcPr>
            <w:tcW w:w="1239" w:type="dxa"/>
          </w:tcPr>
          <w:p w:rsidR="00DC3F47" w:rsidRDefault="0069358B" w:rsidP="002534DD">
            <w:r>
              <w:t>Ja</w:t>
            </w:r>
          </w:p>
        </w:tc>
        <w:tc>
          <w:tcPr>
            <w:tcW w:w="2589" w:type="dxa"/>
          </w:tcPr>
          <w:p w:rsidR="00DC3F47" w:rsidRDefault="00DC3F47" w:rsidP="002534DD"/>
        </w:tc>
        <w:tc>
          <w:tcPr>
            <w:tcW w:w="2996" w:type="dxa"/>
          </w:tcPr>
          <w:p w:rsidR="00DC3F47" w:rsidRDefault="00DD017A" w:rsidP="002534DD">
            <w:r>
              <w:t>Je start bij het inlog pagina</w:t>
            </w:r>
            <w:r w:rsidR="0069358B">
              <w:t>.</w:t>
            </w:r>
          </w:p>
        </w:tc>
      </w:tr>
      <w:tr w:rsidR="00DC3F47" w:rsidTr="009205A8">
        <w:tc>
          <w:tcPr>
            <w:tcW w:w="1387" w:type="dxa"/>
          </w:tcPr>
          <w:p w:rsidR="00DC3F47" w:rsidRDefault="0050268A" w:rsidP="002534DD">
            <w:r>
              <w:lastRenderedPageBreak/>
              <w:t>0</w:t>
            </w:r>
            <w:r w:rsidR="00BD7AAB">
              <w:t>1</w:t>
            </w:r>
          </w:p>
        </w:tc>
        <w:tc>
          <w:tcPr>
            <w:tcW w:w="1239" w:type="dxa"/>
          </w:tcPr>
          <w:p w:rsidR="00DC3F47" w:rsidRDefault="00BE7472" w:rsidP="002534DD">
            <w:r>
              <w:t>Ja</w:t>
            </w:r>
          </w:p>
        </w:tc>
        <w:tc>
          <w:tcPr>
            <w:tcW w:w="2589" w:type="dxa"/>
          </w:tcPr>
          <w:p w:rsidR="00DC3F47" w:rsidRDefault="00BE7472" w:rsidP="002534DD">
            <w:r>
              <w:t>Inloggen als medewerker werkt.</w:t>
            </w:r>
          </w:p>
        </w:tc>
        <w:tc>
          <w:tcPr>
            <w:tcW w:w="2996" w:type="dxa"/>
          </w:tcPr>
          <w:p w:rsidR="00DC3F47" w:rsidRDefault="00535551" w:rsidP="002534DD">
            <w:r>
              <w:t>Als je foutieve gegevens invult krijg je geen melding. De pagina refreshed dan.</w:t>
            </w:r>
          </w:p>
        </w:tc>
      </w:tr>
      <w:tr w:rsidR="00DC3F47" w:rsidTr="009205A8">
        <w:tc>
          <w:tcPr>
            <w:tcW w:w="1387" w:type="dxa"/>
          </w:tcPr>
          <w:p w:rsidR="00DC3F47" w:rsidRDefault="0050268A" w:rsidP="002534DD">
            <w:r>
              <w:t>0</w:t>
            </w:r>
            <w:r w:rsidR="00BD7AAB">
              <w:t>2</w:t>
            </w:r>
          </w:p>
        </w:tc>
        <w:tc>
          <w:tcPr>
            <w:tcW w:w="1239" w:type="dxa"/>
          </w:tcPr>
          <w:p w:rsidR="00DC3F47" w:rsidRDefault="00387070" w:rsidP="002534DD">
            <w:r>
              <w:t>Ja</w:t>
            </w:r>
          </w:p>
        </w:tc>
        <w:tc>
          <w:tcPr>
            <w:tcW w:w="2589" w:type="dxa"/>
          </w:tcPr>
          <w:p w:rsidR="00DC3F47" w:rsidRDefault="00E76F76" w:rsidP="002534DD">
            <w:r>
              <w:t>Navigeren via de dashboard werkt.</w:t>
            </w:r>
          </w:p>
        </w:tc>
        <w:tc>
          <w:tcPr>
            <w:tcW w:w="2996" w:type="dxa"/>
          </w:tcPr>
          <w:p w:rsidR="00DC3F47" w:rsidRDefault="00DC3F47" w:rsidP="002534DD"/>
        </w:tc>
      </w:tr>
      <w:tr w:rsidR="0050268A" w:rsidTr="009205A8">
        <w:tc>
          <w:tcPr>
            <w:tcW w:w="1387" w:type="dxa"/>
          </w:tcPr>
          <w:p w:rsidR="0050268A" w:rsidRDefault="00604B62" w:rsidP="002534DD">
            <w:r>
              <w:t>03</w:t>
            </w:r>
          </w:p>
        </w:tc>
        <w:tc>
          <w:tcPr>
            <w:tcW w:w="1239" w:type="dxa"/>
          </w:tcPr>
          <w:p w:rsidR="0050268A" w:rsidRDefault="00E76F76" w:rsidP="002534DD">
            <w:r>
              <w:t>Ja</w:t>
            </w:r>
          </w:p>
        </w:tc>
        <w:tc>
          <w:tcPr>
            <w:tcW w:w="2589" w:type="dxa"/>
          </w:tcPr>
          <w:p w:rsidR="0050268A" w:rsidRDefault="00E76F76" w:rsidP="002534DD">
            <w:r>
              <w:t>De rapporten voorraad en bestellijst worden opgehaald.</w:t>
            </w:r>
          </w:p>
        </w:tc>
        <w:tc>
          <w:tcPr>
            <w:tcW w:w="2996" w:type="dxa"/>
          </w:tcPr>
          <w:p w:rsidR="0050268A" w:rsidRDefault="00E76F76" w:rsidP="002534DD">
            <w:r>
              <w:t>Er zit geen eurotekens bij de in- en verkoop waarden.</w:t>
            </w:r>
          </w:p>
        </w:tc>
      </w:tr>
      <w:tr w:rsidR="0050268A" w:rsidTr="009205A8">
        <w:tc>
          <w:tcPr>
            <w:tcW w:w="1387" w:type="dxa"/>
          </w:tcPr>
          <w:p w:rsidR="0050268A" w:rsidRDefault="00604B62" w:rsidP="002534DD">
            <w:r>
              <w:t>04</w:t>
            </w:r>
          </w:p>
        </w:tc>
        <w:tc>
          <w:tcPr>
            <w:tcW w:w="1239" w:type="dxa"/>
          </w:tcPr>
          <w:p w:rsidR="0050268A" w:rsidRDefault="007073E0" w:rsidP="002534DD">
            <w:r>
              <w:t>Ja</w:t>
            </w:r>
          </w:p>
        </w:tc>
        <w:tc>
          <w:tcPr>
            <w:tcW w:w="2589" w:type="dxa"/>
          </w:tcPr>
          <w:p w:rsidR="00305AE7" w:rsidRDefault="00305AE7" w:rsidP="002534DD">
            <w:r>
              <w:t>Toevoegen, muteren en verwijderen van een product functioneert.</w:t>
            </w:r>
          </w:p>
        </w:tc>
        <w:tc>
          <w:tcPr>
            <w:tcW w:w="2996" w:type="dxa"/>
          </w:tcPr>
          <w:p w:rsidR="0050268A" w:rsidRDefault="000577B0" w:rsidP="002534DD">
            <w:r>
              <w:t>Layout misschien meer uitgewerkt.</w:t>
            </w:r>
          </w:p>
        </w:tc>
      </w:tr>
      <w:tr w:rsidR="0050268A" w:rsidTr="009205A8">
        <w:tc>
          <w:tcPr>
            <w:tcW w:w="1387" w:type="dxa"/>
          </w:tcPr>
          <w:p w:rsidR="0050268A" w:rsidRDefault="00604B62" w:rsidP="002534DD">
            <w:r>
              <w:t>05</w:t>
            </w:r>
          </w:p>
        </w:tc>
        <w:tc>
          <w:tcPr>
            <w:tcW w:w="1239" w:type="dxa"/>
          </w:tcPr>
          <w:p w:rsidR="0050268A" w:rsidRDefault="005D70FF" w:rsidP="002534DD">
            <w:r>
              <w:t>Ja</w:t>
            </w:r>
          </w:p>
        </w:tc>
        <w:tc>
          <w:tcPr>
            <w:tcW w:w="2589" w:type="dxa"/>
          </w:tcPr>
          <w:p w:rsidR="0050268A" w:rsidRDefault="00161134" w:rsidP="00161134">
            <w:r>
              <w:t xml:space="preserve">Toevoegen, muteren en verwijderen van </w:t>
            </w:r>
            <w:r>
              <w:t>de</w:t>
            </w:r>
            <w:r>
              <w:t xml:space="preserve"> </w:t>
            </w:r>
            <w:r>
              <w:t>voorraad</w:t>
            </w:r>
            <w:r>
              <w:t xml:space="preserve"> functioneert.</w:t>
            </w:r>
          </w:p>
        </w:tc>
        <w:tc>
          <w:tcPr>
            <w:tcW w:w="2996" w:type="dxa"/>
          </w:tcPr>
          <w:p w:rsidR="0050268A" w:rsidRDefault="00B0055E" w:rsidP="002534DD">
            <w:r>
              <w:t>Layout misschien meer uitgewerkt.</w:t>
            </w:r>
          </w:p>
        </w:tc>
      </w:tr>
      <w:tr w:rsidR="0050268A" w:rsidTr="009205A8">
        <w:tc>
          <w:tcPr>
            <w:tcW w:w="1387" w:type="dxa"/>
          </w:tcPr>
          <w:p w:rsidR="0050268A" w:rsidRDefault="00604B62" w:rsidP="002534DD">
            <w:r>
              <w:t>06</w:t>
            </w:r>
          </w:p>
        </w:tc>
        <w:tc>
          <w:tcPr>
            <w:tcW w:w="1239" w:type="dxa"/>
          </w:tcPr>
          <w:p w:rsidR="0050268A" w:rsidRDefault="005D70FF" w:rsidP="002534DD">
            <w:r>
              <w:t>Ja</w:t>
            </w:r>
          </w:p>
        </w:tc>
        <w:tc>
          <w:tcPr>
            <w:tcW w:w="2589" w:type="dxa"/>
          </w:tcPr>
          <w:p w:rsidR="0050268A" w:rsidRDefault="00A64C04" w:rsidP="002534DD">
            <w:r>
              <w:t>Ik kan producten zoeken, maar alleen als ik de naam goed invul.</w:t>
            </w:r>
          </w:p>
        </w:tc>
        <w:tc>
          <w:tcPr>
            <w:tcW w:w="2996" w:type="dxa"/>
          </w:tcPr>
          <w:p w:rsidR="0050268A" w:rsidRDefault="0050268A" w:rsidP="002534DD"/>
        </w:tc>
      </w:tr>
      <w:tr w:rsidR="0050268A" w:rsidTr="009205A8">
        <w:tc>
          <w:tcPr>
            <w:tcW w:w="1387" w:type="dxa"/>
          </w:tcPr>
          <w:p w:rsidR="0050268A" w:rsidRDefault="00604B62" w:rsidP="002534DD">
            <w:r>
              <w:t>07</w:t>
            </w:r>
          </w:p>
        </w:tc>
        <w:tc>
          <w:tcPr>
            <w:tcW w:w="1239" w:type="dxa"/>
          </w:tcPr>
          <w:p w:rsidR="0050268A" w:rsidRDefault="005D70FF" w:rsidP="002534DD">
            <w:r>
              <w:t>Ja</w:t>
            </w:r>
          </w:p>
        </w:tc>
        <w:tc>
          <w:tcPr>
            <w:tcW w:w="2589" w:type="dxa"/>
          </w:tcPr>
          <w:p w:rsidR="0050268A" w:rsidRDefault="009E56C3" w:rsidP="002534DD">
            <w:r>
              <w:t>Inloggen als directie werkt.</w:t>
            </w:r>
          </w:p>
        </w:tc>
        <w:tc>
          <w:tcPr>
            <w:tcW w:w="2996" w:type="dxa"/>
          </w:tcPr>
          <w:p w:rsidR="0050268A" w:rsidRDefault="0050268A" w:rsidP="002534DD"/>
        </w:tc>
      </w:tr>
      <w:tr w:rsidR="0050268A" w:rsidTr="009205A8">
        <w:tc>
          <w:tcPr>
            <w:tcW w:w="1387" w:type="dxa"/>
          </w:tcPr>
          <w:p w:rsidR="0050268A" w:rsidRDefault="00604B62" w:rsidP="002534DD">
            <w:r>
              <w:t>08</w:t>
            </w:r>
          </w:p>
        </w:tc>
        <w:tc>
          <w:tcPr>
            <w:tcW w:w="1239" w:type="dxa"/>
          </w:tcPr>
          <w:p w:rsidR="0050268A" w:rsidRDefault="005D70FF" w:rsidP="002534DD">
            <w:r>
              <w:t>Ja</w:t>
            </w:r>
          </w:p>
        </w:tc>
        <w:tc>
          <w:tcPr>
            <w:tcW w:w="2589" w:type="dxa"/>
          </w:tcPr>
          <w:p w:rsidR="0050268A" w:rsidRDefault="00D975B5" w:rsidP="002534DD">
            <w:r>
              <w:t>Navigeren via de dashboard werkt.</w:t>
            </w:r>
          </w:p>
        </w:tc>
        <w:tc>
          <w:tcPr>
            <w:tcW w:w="2996" w:type="dxa"/>
          </w:tcPr>
          <w:p w:rsidR="0050268A" w:rsidRDefault="0050268A" w:rsidP="002534DD"/>
        </w:tc>
      </w:tr>
      <w:tr w:rsidR="0050268A" w:rsidTr="009205A8">
        <w:tc>
          <w:tcPr>
            <w:tcW w:w="1387" w:type="dxa"/>
          </w:tcPr>
          <w:p w:rsidR="0050268A" w:rsidRDefault="00604B62" w:rsidP="002534DD">
            <w:r>
              <w:t>09</w:t>
            </w:r>
          </w:p>
        </w:tc>
        <w:tc>
          <w:tcPr>
            <w:tcW w:w="1239" w:type="dxa"/>
          </w:tcPr>
          <w:p w:rsidR="0050268A" w:rsidRDefault="005D70FF" w:rsidP="002534DD">
            <w:r>
              <w:t>Ja</w:t>
            </w:r>
          </w:p>
        </w:tc>
        <w:tc>
          <w:tcPr>
            <w:tcW w:w="2589" w:type="dxa"/>
          </w:tcPr>
          <w:p w:rsidR="0050268A" w:rsidRDefault="00416A94" w:rsidP="002534DD">
            <w:r>
              <w:t>De rapporten voorraad en bestellijst worden opgehaald.</w:t>
            </w:r>
          </w:p>
        </w:tc>
        <w:tc>
          <w:tcPr>
            <w:tcW w:w="2996" w:type="dxa"/>
          </w:tcPr>
          <w:p w:rsidR="0050268A" w:rsidRDefault="00416A94" w:rsidP="002534DD">
            <w:r>
              <w:t>De rapport waarde voorraad klopt niet. Er is geen totale van voorraad per locatie en eindtotaal.</w:t>
            </w:r>
          </w:p>
        </w:tc>
      </w:tr>
      <w:tr w:rsidR="00DB19D8" w:rsidTr="009205A8">
        <w:tc>
          <w:tcPr>
            <w:tcW w:w="1387" w:type="dxa"/>
          </w:tcPr>
          <w:p w:rsidR="00DB19D8" w:rsidRDefault="00DB19D8" w:rsidP="00DB19D8">
            <w:r>
              <w:t>10</w:t>
            </w:r>
          </w:p>
        </w:tc>
        <w:tc>
          <w:tcPr>
            <w:tcW w:w="1239" w:type="dxa"/>
          </w:tcPr>
          <w:p w:rsidR="00DB19D8" w:rsidRDefault="00DB19D8" w:rsidP="00DB19D8">
            <w:r>
              <w:t>Ja</w:t>
            </w:r>
          </w:p>
        </w:tc>
        <w:tc>
          <w:tcPr>
            <w:tcW w:w="2589" w:type="dxa"/>
          </w:tcPr>
          <w:p w:rsidR="00DB19D8" w:rsidRDefault="00DB19D8" w:rsidP="00DB19D8">
            <w:r>
              <w:t>Toevoegen, muteren en verwijderen van een product functioneert.</w:t>
            </w:r>
          </w:p>
        </w:tc>
        <w:tc>
          <w:tcPr>
            <w:tcW w:w="2996" w:type="dxa"/>
          </w:tcPr>
          <w:p w:rsidR="00DB19D8" w:rsidRDefault="00905ED1" w:rsidP="00DB19D8">
            <w:r>
              <w:t>Layout misschien meer uitgewerkt.</w:t>
            </w:r>
          </w:p>
        </w:tc>
      </w:tr>
      <w:tr w:rsidR="00DB19D8" w:rsidTr="009205A8">
        <w:tc>
          <w:tcPr>
            <w:tcW w:w="1387" w:type="dxa"/>
          </w:tcPr>
          <w:p w:rsidR="00DB19D8" w:rsidRDefault="00DB19D8" w:rsidP="00DB19D8">
            <w:r>
              <w:t>11</w:t>
            </w:r>
          </w:p>
        </w:tc>
        <w:tc>
          <w:tcPr>
            <w:tcW w:w="1239" w:type="dxa"/>
          </w:tcPr>
          <w:p w:rsidR="00DB19D8" w:rsidRDefault="00DB19D8" w:rsidP="00DB19D8">
            <w:r>
              <w:t>Ja</w:t>
            </w:r>
          </w:p>
        </w:tc>
        <w:tc>
          <w:tcPr>
            <w:tcW w:w="2589" w:type="dxa"/>
          </w:tcPr>
          <w:p w:rsidR="00DB19D8" w:rsidRDefault="00DB19D8" w:rsidP="00DB19D8">
            <w:r>
              <w:t>Toevoegen, muteren en verwijderen van de voorraad functioneert.</w:t>
            </w:r>
          </w:p>
        </w:tc>
        <w:tc>
          <w:tcPr>
            <w:tcW w:w="2996" w:type="dxa"/>
          </w:tcPr>
          <w:p w:rsidR="00DB19D8" w:rsidRDefault="00905ED1" w:rsidP="00DB19D8">
            <w:r>
              <w:t>Layout misschien meer uitgewerkt.</w:t>
            </w:r>
          </w:p>
        </w:tc>
      </w:tr>
      <w:tr w:rsidR="00DB19D8" w:rsidTr="009205A8">
        <w:tc>
          <w:tcPr>
            <w:tcW w:w="1387" w:type="dxa"/>
          </w:tcPr>
          <w:p w:rsidR="00DB19D8" w:rsidRDefault="00DB19D8" w:rsidP="00DB19D8">
            <w:r>
              <w:t>12</w:t>
            </w:r>
          </w:p>
        </w:tc>
        <w:tc>
          <w:tcPr>
            <w:tcW w:w="1239" w:type="dxa"/>
          </w:tcPr>
          <w:p w:rsidR="00DB19D8" w:rsidRDefault="00DB19D8" w:rsidP="00DB19D8">
            <w:r>
              <w:t>Ja</w:t>
            </w:r>
          </w:p>
        </w:tc>
        <w:tc>
          <w:tcPr>
            <w:tcW w:w="2589" w:type="dxa"/>
          </w:tcPr>
          <w:p w:rsidR="00DB19D8" w:rsidRDefault="000E1398" w:rsidP="000E1398">
            <w:r>
              <w:t xml:space="preserve">Toevoegen, muteren en verwijderen van </w:t>
            </w:r>
            <w:r>
              <w:t xml:space="preserve">gebruikers </w:t>
            </w:r>
            <w:r>
              <w:t>functioneert.</w:t>
            </w:r>
          </w:p>
        </w:tc>
        <w:tc>
          <w:tcPr>
            <w:tcW w:w="2996" w:type="dxa"/>
          </w:tcPr>
          <w:p w:rsidR="00DB19D8" w:rsidRDefault="00905ED1" w:rsidP="00DB19D8">
            <w:r>
              <w:t>Layout misschien meer uitgewerkt.</w:t>
            </w:r>
          </w:p>
        </w:tc>
      </w:tr>
      <w:tr w:rsidR="00DB19D8" w:rsidTr="009205A8">
        <w:tc>
          <w:tcPr>
            <w:tcW w:w="1387" w:type="dxa"/>
          </w:tcPr>
          <w:p w:rsidR="00DB19D8" w:rsidRDefault="00DB19D8" w:rsidP="00DB19D8">
            <w:r>
              <w:t>13</w:t>
            </w:r>
          </w:p>
        </w:tc>
        <w:tc>
          <w:tcPr>
            <w:tcW w:w="1239" w:type="dxa"/>
          </w:tcPr>
          <w:p w:rsidR="00DB19D8" w:rsidRDefault="00DB19D8" w:rsidP="00DB19D8">
            <w:r>
              <w:t>Ja</w:t>
            </w:r>
          </w:p>
        </w:tc>
        <w:tc>
          <w:tcPr>
            <w:tcW w:w="2589" w:type="dxa"/>
          </w:tcPr>
          <w:p w:rsidR="00DB19D8" w:rsidRDefault="00E7569E" w:rsidP="00DB19D8">
            <w:r>
              <w:t>Ik kan producten zoeken, maar alleen als ik de naam goed invul.</w:t>
            </w:r>
          </w:p>
        </w:tc>
        <w:tc>
          <w:tcPr>
            <w:tcW w:w="2996" w:type="dxa"/>
          </w:tcPr>
          <w:p w:rsidR="00DB19D8" w:rsidRDefault="00DB19D8" w:rsidP="00DB19D8"/>
        </w:tc>
      </w:tr>
      <w:tr w:rsidR="00DB19D8" w:rsidTr="009205A8">
        <w:tc>
          <w:tcPr>
            <w:tcW w:w="1387" w:type="dxa"/>
          </w:tcPr>
          <w:p w:rsidR="00DB19D8" w:rsidRDefault="00DB19D8" w:rsidP="00DB19D8">
            <w:r>
              <w:t>14</w:t>
            </w:r>
          </w:p>
        </w:tc>
        <w:tc>
          <w:tcPr>
            <w:tcW w:w="1239" w:type="dxa"/>
          </w:tcPr>
          <w:p w:rsidR="00DB19D8" w:rsidRDefault="00DB19D8" w:rsidP="00DB19D8">
            <w:r>
              <w:t>Ja</w:t>
            </w:r>
          </w:p>
        </w:tc>
        <w:tc>
          <w:tcPr>
            <w:tcW w:w="2589" w:type="dxa"/>
          </w:tcPr>
          <w:p w:rsidR="00DB19D8" w:rsidRDefault="00E7569E" w:rsidP="00DB19D8">
            <w:r>
              <w:t>Gebruiker komt op de home pagina als hij/zij uitlogt.</w:t>
            </w:r>
          </w:p>
        </w:tc>
        <w:tc>
          <w:tcPr>
            <w:tcW w:w="2996" w:type="dxa"/>
          </w:tcPr>
          <w:p w:rsidR="00DB19D8" w:rsidRDefault="00DB19D8" w:rsidP="00DB19D8"/>
        </w:tc>
      </w:tr>
    </w:tbl>
    <w:p w:rsidR="002534DD" w:rsidRDefault="002534DD" w:rsidP="002534DD"/>
    <w:p w:rsidR="003E5F1E" w:rsidRDefault="003E5F1E" w:rsidP="002534DD"/>
    <w:p w:rsidR="002534DD" w:rsidRDefault="00653227" w:rsidP="00653227">
      <w:pPr>
        <w:pStyle w:val="Kop2"/>
        <w:shd w:val="clear" w:color="auto" w:fill="FEB686" w:themeFill="accent1" w:themeFillTint="99"/>
        <w:rPr>
          <w:color w:val="FFFFFF" w:themeColor="background1"/>
        </w:rPr>
      </w:pPr>
      <w:bookmarkStart w:id="9" w:name="_Toc454794258"/>
      <w:r w:rsidRPr="00653227">
        <w:rPr>
          <w:color w:val="FFFFFF" w:themeColor="background1"/>
        </w:rPr>
        <w:t>Conclusie</w:t>
      </w:r>
      <w:bookmarkEnd w:id="9"/>
    </w:p>
    <w:p w:rsidR="00AC1854" w:rsidRDefault="003B5C04" w:rsidP="00AC1854">
      <w:r>
        <w:t>Op basis van de scenario’s die getest moeten worden kom ik tot de conclusie dat de meeste functionaliteit werkt op een paar puntjes na.</w:t>
      </w:r>
    </w:p>
    <w:p w:rsidR="003B5C04" w:rsidRDefault="003B5C04" w:rsidP="003B5C04">
      <w:pPr>
        <w:pStyle w:val="Lijstalinea"/>
        <w:numPr>
          <w:ilvl w:val="0"/>
          <w:numId w:val="6"/>
        </w:numPr>
      </w:pPr>
      <w:r>
        <w:t>J</w:t>
      </w:r>
      <w:r w:rsidR="008B501B">
        <w:t>e start niet bij de home pagina;</w:t>
      </w:r>
    </w:p>
    <w:p w:rsidR="003B5C04" w:rsidRDefault="003B5C04" w:rsidP="003B5C04">
      <w:pPr>
        <w:pStyle w:val="Lijstalinea"/>
        <w:numPr>
          <w:ilvl w:val="0"/>
          <w:numId w:val="6"/>
        </w:numPr>
      </w:pPr>
      <w:r>
        <w:t>Waarde voorraad geeft de rappo</w:t>
      </w:r>
      <w:r w:rsidR="008B501B">
        <w:t>rt niet weer op de juist manier;</w:t>
      </w:r>
    </w:p>
    <w:p w:rsidR="002056A2" w:rsidRDefault="002056A2" w:rsidP="00EA72E1">
      <w:pPr>
        <w:pStyle w:val="Lijstalinea"/>
        <w:numPr>
          <w:ilvl w:val="0"/>
          <w:numId w:val="6"/>
        </w:numPr>
      </w:pPr>
      <w:r>
        <w:t>De zoekbreedte misschien aanpassen.</w:t>
      </w:r>
    </w:p>
    <w:p w:rsidR="00EA72E1" w:rsidRDefault="00DF5BEF" w:rsidP="007A4629">
      <w:r>
        <w:t xml:space="preserve">De punten die opgenoemd zijn hebben geen </w:t>
      </w:r>
      <w:r w:rsidR="00FB3EF7">
        <w:t>belemmering gehad op de acceptatietest of hebben in de weg gestaan van het goed functioneren van de applicatie.</w:t>
      </w:r>
      <w:r w:rsidR="00EA72E1">
        <w:t xml:space="preserve"> </w:t>
      </w:r>
    </w:p>
    <w:p w:rsidR="000A5B2A" w:rsidRDefault="000A5B2A" w:rsidP="000A5B2A">
      <w:pPr>
        <w:pStyle w:val="Lijstalinea"/>
        <w:numPr>
          <w:ilvl w:val="0"/>
          <w:numId w:val="7"/>
        </w:numPr>
      </w:pPr>
      <w:r>
        <w:t>In zijn algemeen is het best kaal;</w:t>
      </w:r>
    </w:p>
    <w:p w:rsidR="000A5B2A" w:rsidRDefault="000A5B2A" w:rsidP="000A5B2A">
      <w:pPr>
        <w:pStyle w:val="Lijstalinea"/>
        <w:numPr>
          <w:ilvl w:val="0"/>
          <w:numId w:val="7"/>
        </w:numPr>
      </w:pPr>
      <w:r>
        <w:lastRenderedPageBreak/>
        <w:t>Formulier en pagina ontwerp zijn niet geheel volgens het functioneel ontw</w:t>
      </w:r>
      <w:r w:rsidR="00FA6E51">
        <w:t>erp;</w:t>
      </w:r>
    </w:p>
    <w:p w:rsidR="009217BD" w:rsidRPr="00AC1854" w:rsidRDefault="00FA6E51" w:rsidP="000A5B2A">
      <w:pPr>
        <w:pStyle w:val="Lijstalinea"/>
        <w:numPr>
          <w:ilvl w:val="0"/>
          <w:numId w:val="7"/>
        </w:numPr>
      </w:pPr>
      <w:r>
        <w:t>Niet het juiste lettertype;</w:t>
      </w:r>
      <w:bookmarkStart w:id="10" w:name="_GoBack"/>
      <w:bookmarkEnd w:id="10"/>
    </w:p>
    <w:sectPr w:rsidR="009217BD" w:rsidRPr="00AC1854" w:rsidSect="00022E8E">
      <w:headerReference w:type="even" r:id="rId17"/>
      <w:headerReference w:type="default" r:id="rId18"/>
      <w:footerReference w:type="even" r:id="rId19"/>
      <w:footerReference w:type="default" r:id="rId20"/>
      <w:headerReference w:type="first" r:id="rId21"/>
      <w:footerReference w:type="first" r:id="rId22"/>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D89" w:rsidRDefault="003C1D89">
      <w:pPr>
        <w:spacing w:after="0" w:line="240" w:lineRule="auto"/>
      </w:pPr>
      <w:r>
        <w:separator/>
      </w:r>
    </w:p>
  </w:endnote>
  <w:endnote w:type="continuationSeparator" w:id="0">
    <w:p w:rsidR="003C1D89" w:rsidRDefault="003C1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Voettekst"/>
    </w:pPr>
    <w:r>
      <w:ptab w:relativeTo="margin" w:alignment="right" w:leader="none"/>
    </w:r>
    <w:r w:rsidR="00FE668C">
      <w:fldChar w:fldCharType="begin"/>
    </w:r>
    <w:r w:rsidR="00FE668C">
      <w:instrText xml:space="preserve"> PAGE </w:instrText>
    </w:r>
    <w:r w:rsidR="00FE668C">
      <w:fldChar w:fldCharType="separate"/>
    </w:r>
    <w:r w:rsidR="00FA6E51">
      <w:rPr>
        <w:noProof/>
      </w:rPr>
      <w:t>7</w:t>
    </w:r>
    <w:r w:rsidR="00FE668C">
      <w:rPr>
        <w:noProof/>
      </w:rPr>
      <w:fldChar w:fldCharType="end"/>
    </w:r>
    <w:r>
      <w:t xml:space="preserve"> </w:t>
    </w:r>
    <w:r w:rsidR="009703CD">
      <w:rPr>
        <w:noProof/>
        <w:lang w:val="en-US"/>
      </w:rPr>
      <mc:AlternateContent>
        <mc:Choice Requires="wps">
          <w:drawing>
            <wp:inline distT="0" distB="0" distL="0" distR="0">
              <wp:extent cx="91440" cy="91440"/>
              <wp:effectExtent l="27940" t="23495" r="23495" b="2794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1408BD11"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D89" w:rsidRDefault="003C1D89">
      <w:pPr>
        <w:spacing w:after="0" w:line="240" w:lineRule="auto"/>
      </w:pPr>
      <w:r>
        <w:separator/>
      </w:r>
    </w:p>
  </w:footnote>
  <w:footnote w:type="continuationSeparator" w:id="0">
    <w:p w:rsidR="003C1D89" w:rsidRDefault="003C1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07FA1">
    <w:pPr>
      <w:pStyle w:val="Koptekst"/>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6-06-20T00:00:00Z">
          <w:dateFormat w:val="d-M-yyyy"/>
          <w:lid w:val="nl-NL"/>
          <w:storeMappedDataAs w:val="dateTime"/>
          <w:calendar w:val="gregorian"/>
        </w:date>
      </w:sdtPr>
      <w:sdtEndPr/>
      <w:sdtContent>
        <w:r w:rsidR="003B384B">
          <w:t>20-6-2016</w:t>
        </w:r>
      </w:sdtContent>
    </w:sdt>
    <w:r w:rsidR="009703CD">
      <w:rPr>
        <w:noProof/>
        <w:lang w:val="en-US"/>
      </w:rPr>
      <mc:AlternateContent>
        <mc:Choice Requires="wps">
          <w:drawing>
            <wp:anchor distT="0" distB="0" distL="114300" distR="114300" simplePos="0" relativeHeight="251660288" behindDoc="0" locked="0" layoutInCell="1" allowOverlap="1" wp14:anchorId="1C7CEE5C" wp14:editId="7FD106F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5170"/>
              <wp:effectExtent l="6350" t="8255" r="12700" b="12700"/>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517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543CE119" id="_x0000_t32" coordsize="21600,21600" o:spt="32" o:oned="t" path="m,l21600,21600e" filled="f">
              <v:path arrowok="t" fillok="f" o:connecttype="none"/>
              <o:lock v:ext="edit" shapetype="t"/>
            </v:shapetype>
            <v:shape id="AutoShape 8" o:spid="_x0000_s1026" type="#_x0000_t32" style="position:absolute;margin-left:0;margin-top:0;width:0;height:857.1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" strokecolor="#fe8637 [3204]" strokeweight="1p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2E8E" w:rsidRDefault="00022E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226B0D90"/>
    <w:multiLevelType w:val="hybridMultilevel"/>
    <w:tmpl w:val="213A1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175CA2"/>
    <w:multiLevelType w:val="hybridMultilevel"/>
    <w:tmpl w:val="E3F4B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3E02D9"/>
    <w:multiLevelType w:val="hybridMultilevel"/>
    <w:tmpl w:val="E286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3F3FFA"/>
    <w:multiLevelType w:val="hybridMultilevel"/>
    <w:tmpl w:val="504A7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F0F13"/>
    <w:multiLevelType w:val="hybridMultilevel"/>
    <w:tmpl w:val="F94E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3CD"/>
    <w:rsid w:val="00001758"/>
    <w:rsid w:val="00006842"/>
    <w:rsid w:val="00007FA1"/>
    <w:rsid w:val="00011A49"/>
    <w:rsid w:val="00011E64"/>
    <w:rsid w:val="00022634"/>
    <w:rsid w:val="000229D6"/>
    <w:rsid w:val="00022E8E"/>
    <w:rsid w:val="000322C0"/>
    <w:rsid w:val="00042E05"/>
    <w:rsid w:val="000442A4"/>
    <w:rsid w:val="000453A6"/>
    <w:rsid w:val="000577B0"/>
    <w:rsid w:val="000716CA"/>
    <w:rsid w:val="000822CF"/>
    <w:rsid w:val="000860B1"/>
    <w:rsid w:val="000910E7"/>
    <w:rsid w:val="000972C8"/>
    <w:rsid w:val="000A5B2A"/>
    <w:rsid w:val="000C3724"/>
    <w:rsid w:val="000D7C95"/>
    <w:rsid w:val="000E1398"/>
    <w:rsid w:val="000F38B4"/>
    <w:rsid w:val="000F41B8"/>
    <w:rsid w:val="0011256A"/>
    <w:rsid w:val="00116927"/>
    <w:rsid w:val="0012011F"/>
    <w:rsid w:val="001275F8"/>
    <w:rsid w:val="001314DE"/>
    <w:rsid w:val="0015144F"/>
    <w:rsid w:val="00153581"/>
    <w:rsid w:val="00161134"/>
    <w:rsid w:val="001679C5"/>
    <w:rsid w:val="0017199C"/>
    <w:rsid w:val="001719F7"/>
    <w:rsid w:val="00173A2A"/>
    <w:rsid w:val="00191184"/>
    <w:rsid w:val="0019718E"/>
    <w:rsid w:val="001A6B4D"/>
    <w:rsid w:val="001E1CAE"/>
    <w:rsid w:val="001E41DE"/>
    <w:rsid w:val="001F146B"/>
    <w:rsid w:val="00200101"/>
    <w:rsid w:val="002056A2"/>
    <w:rsid w:val="00214B00"/>
    <w:rsid w:val="00214FE5"/>
    <w:rsid w:val="002201C5"/>
    <w:rsid w:val="00221B24"/>
    <w:rsid w:val="00230753"/>
    <w:rsid w:val="00241B10"/>
    <w:rsid w:val="00252201"/>
    <w:rsid w:val="002534DD"/>
    <w:rsid w:val="00265197"/>
    <w:rsid w:val="00272030"/>
    <w:rsid w:val="00274208"/>
    <w:rsid w:val="002748B6"/>
    <w:rsid w:val="0029313D"/>
    <w:rsid w:val="002C32E9"/>
    <w:rsid w:val="002D0A58"/>
    <w:rsid w:val="002D46FF"/>
    <w:rsid w:val="002D6A16"/>
    <w:rsid w:val="002E3227"/>
    <w:rsid w:val="002E6102"/>
    <w:rsid w:val="002F0FCE"/>
    <w:rsid w:val="00305AE7"/>
    <w:rsid w:val="003124A6"/>
    <w:rsid w:val="003179D4"/>
    <w:rsid w:val="003256B0"/>
    <w:rsid w:val="00344CDB"/>
    <w:rsid w:val="00352684"/>
    <w:rsid w:val="003627D6"/>
    <w:rsid w:val="00364521"/>
    <w:rsid w:val="00377094"/>
    <w:rsid w:val="00377693"/>
    <w:rsid w:val="0038066C"/>
    <w:rsid w:val="00387070"/>
    <w:rsid w:val="003A24CA"/>
    <w:rsid w:val="003B19E6"/>
    <w:rsid w:val="003B384B"/>
    <w:rsid w:val="003B5C04"/>
    <w:rsid w:val="003C1D89"/>
    <w:rsid w:val="003C2945"/>
    <w:rsid w:val="003C7157"/>
    <w:rsid w:val="003E0B04"/>
    <w:rsid w:val="003E5F1E"/>
    <w:rsid w:val="003F4891"/>
    <w:rsid w:val="00403819"/>
    <w:rsid w:val="004040CE"/>
    <w:rsid w:val="004052C7"/>
    <w:rsid w:val="00416A94"/>
    <w:rsid w:val="0042001F"/>
    <w:rsid w:val="004220C8"/>
    <w:rsid w:val="004254A6"/>
    <w:rsid w:val="004266BA"/>
    <w:rsid w:val="00426E73"/>
    <w:rsid w:val="004363BE"/>
    <w:rsid w:val="004534F7"/>
    <w:rsid w:val="00456E07"/>
    <w:rsid w:val="004575F7"/>
    <w:rsid w:val="0047184C"/>
    <w:rsid w:val="00472A7A"/>
    <w:rsid w:val="004732D4"/>
    <w:rsid w:val="00486BC7"/>
    <w:rsid w:val="004942C9"/>
    <w:rsid w:val="00495EA8"/>
    <w:rsid w:val="004A2C5D"/>
    <w:rsid w:val="004A4B61"/>
    <w:rsid w:val="004C2A5C"/>
    <w:rsid w:val="004C2F73"/>
    <w:rsid w:val="004C6CBA"/>
    <w:rsid w:val="004D0717"/>
    <w:rsid w:val="004D30F1"/>
    <w:rsid w:val="004D42BC"/>
    <w:rsid w:val="004E10E7"/>
    <w:rsid w:val="004E775D"/>
    <w:rsid w:val="0050268A"/>
    <w:rsid w:val="00504211"/>
    <w:rsid w:val="00505FFC"/>
    <w:rsid w:val="00507841"/>
    <w:rsid w:val="00513E52"/>
    <w:rsid w:val="00515913"/>
    <w:rsid w:val="005263C2"/>
    <w:rsid w:val="005303D5"/>
    <w:rsid w:val="00535551"/>
    <w:rsid w:val="005421FF"/>
    <w:rsid w:val="00544125"/>
    <w:rsid w:val="00544EA2"/>
    <w:rsid w:val="00565CEB"/>
    <w:rsid w:val="00566B73"/>
    <w:rsid w:val="005677CF"/>
    <w:rsid w:val="005A455A"/>
    <w:rsid w:val="005A5AC9"/>
    <w:rsid w:val="005D45B3"/>
    <w:rsid w:val="005D5EDE"/>
    <w:rsid w:val="005D70FF"/>
    <w:rsid w:val="005E05F8"/>
    <w:rsid w:val="00601B29"/>
    <w:rsid w:val="00604B62"/>
    <w:rsid w:val="0061130F"/>
    <w:rsid w:val="00617F11"/>
    <w:rsid w:val="00633642"/>
    <w:rsid w:val="0063400D"/>
    <w:rsid w:val="006416E4"/>
    <w:rsid w:val="00650849"/>
    <w:rsid w:val="006508EC"/>
    <w:rsid w:val="00653227"/>
    <w:rsid w:val="00653B5A"/>
    <w:rsid w:val="006550B2"/>
    <w:rsid w:val="006618D8"/>
    <w:rsid w:val="00667FD1"/>
    <w:rsid w:val="006774B7"/>
    <w:rsid w:val="00680F69"/>
    <w:rsid w:val="00682648"/>
    <w:rsid w:val="00686A20"/>
    <w:rsid w:val="006918D7"/>
    <w:rsid w:val="0069358B"/>
    <w:rsid w:val="00695C50"/>
    <w:rsid w:val="006A28AA"/>
    <w:rsid w:val="006C4D22"/>
    <w:rsid w:val="006D0A5F"/>
    <w:rsid w:val="006D243E"/>
    <w:rsid w:val="006D590C"/>
    <w:rsid w:val="006E6794"/>
    <w:rsid w:val="007073E0"/>
    <w:rsid w:val="00713DB2"/>
    <w:rsid w:val="00716BEE"/>
    <w:rsid w:val="0074033E"/>
    <w:rsid w:val="00766E20"/>
    <w:rsid w:val="0079473E"/>
    <w:rsid w:val="007A3A52"/>
    <w:rsid w:val="007A4629"/>
    <w:rsid w:val="007A7D1D"/>
    <w:rsid w:val="007B0265"/>
    <w:rsid w:val="007B4EBD"/>
    <w:rsid w:val="007C2C77"/>
    <w:rsid w:val="007C5C51"/>
    <w:rsid w:val="007D3740"/>
    <w:rsid w:val="007E1E87"/>
    <w:rsid w:val="008042C2"/>
    <w:rsid w:val="008125B4"/>
    <w:rsid w:val="00817718"/>
    <w:rsid w:val="00817B9A"/>
    <w:rsid w:val="00826028"/>
    <w:rsid w:val="0082796C"/>
    <w:rsid w:val="00827D7C"/>
    <w:rsid w:val="008337EE"/>
    <w:rsid w:val="0084670E"/>
    <w:rsid w:val="00864CE6"/>
    <w:rsid w:val="00872F23"/>
    <w:rsid w:val="00874170"/>
    <w:rsid w:val="00891EBE"/>
    <w:rsid w:val="008A1FE6"/>
    <w:rsid w:val="008A3FEE"/>
    <w:rsid w:val="008B501B"/>
    <w:rsid w:val="008B63D8"/>
    <w:rsid w:val="008B6786"/>
    <w:rsid w:val="008D1FD3"/>
    <w:rsid w:val="008E2BFC"/>
    <w:rsid w:val="008E733C"/>
    <w:rsid w:val="008F38DB"/>
    <w:rsid w:val="00900311"/>
    <w:rsid w:val="00905ED1"/>
    <w:rsid w:val="00911028"/>
    <w:rsid w:val="00911EA2"/>
    <w:rsid w:val="00917F2D"/>
    <w:rsid w:val="009205A8"/>
    <w:rsid w:val="009217BD"/>
    <w:rsid w:val="00922DB9"/>
    <w:rsid w:val="00924D00"/>
    <w:rsid w:val="00934B41"/>
    <w:rsid w:val="00940E17"/>
    <w:rsid w:val="0096070E"/>
    <w:rsid w:val="009660EB"/>
    <w:rsid w:val="009703CD"/>
    <w:rsid w:val="009706B7"/>
    <w:rsid w:val="00980258"/>
    <w:rsid w:val="00986C67"/>
    <w:rsid w:val="00986F6E"/>
    <w:rsid w:val="009A7769"/>
    <w:rsid w:val="009C20F5"/>
    <w:rsid w:val="009C5960"/>
    <w:rsid w:val="009D69A5"/>
    <w:rsid w:val="009E185A"/>
    <w:rsid w:val="009E26F0"/>
    <w:rsid w:val="009E56C3"/>
    <w:rsid w:val="009F06FE"/>
    <w:rsid w:val="00A03FB2"/>
    <w:rsid w:val="00A1275B"/>
    <w:rsid w:val="00A319A8"/>
    <w:rsid w:val="00A40654"/>
    <w:rsid w:val="00A45F52"/>
    <w:rsid w:val="00A5194E"/>
    <w:rsid w:val="00A54B8F"/>
    <w:rsid w:val="00A55EA6"/>
    <w:rsid w:val="00A55EFE"/>
    <w:rsid w:val="00A60604"/>
    <w:rsid w:val="00A64C04"/>
    <w:rsid w:val="00A926D6"/>
    <w:rsid w:val="00A952FD"/>
    <w:rsid w:val="00AA0002"/>
    <w:rsid w:val="00AA4132"/>
    <w:rsid w:val="00AA6011"/>
    <w:rsid w:val="00AB273C"/>
    <w:rsid w:val="00AB3DEC"/>
    <w:rsid w:val="00AC1307"/>
    <w:rsid w:val="00AC1854"/>
    <w:rsid w:val="00AC4F2D"/>
    <w:rsid w:val="00AE43BF"/>
    <w:rsid w:val="00AE6E26"/>
    <w:rsid w:val="00AF2D06"/>
    <w:rsid w:val="00AF3BE8"/>
    <w:rsid w:val="00AF44BD"/>
    <w:rsid w:val="00B0055E"/>
    <w:rsid w:val="00B163D1"/>
    <w:rsid w:val="00B172E9"/>
    <w:rsid w:val="00B2407E"/>
    <w:rsid w:val="00B243B9"/>
    <w:rsid w:val="00B351A7"/>
    <w:rsid w:val="00B42FF5"/>
    <w:rsid w:val="00B55C99"/>
    <w:rsid w:val="00B94CDE"/>
    <w:rsid w:val="00BA3C13"/>
    <w:rsid w:val="00BB0D13"/>
    <w:rsid w:val="00BC08A7"/>
    <w:rsid w:val="00BC1C80"/>
    <w:rsid w:val="00BC257B"/>
    <w:rsid w:val="00BC2D00"/>
    <w:rsid w:val="00BD7AAB"/>
    <w:rsid w:val="00BE7472"/>
    <w:rsid w:val="00BF113E"/>
    <w:rsid w:val="00BF36E1"/>
    <w:rsid w:val="00C02BA8"/>
    <w:rsid w:val="00C0638B"/>
    <w:rsid w:val="00C06620"/>
    <w:rsid w:val="00C221BA"/>
    <w:rsid w:val="00C31A59"/>
    <w:rsid w:val="00C55BA6"/>
    <w:rsid w:val="00C65F95"/>
    <w:rsid w:val="00C71E3A"/>
    <w:rsid w:val="00C97A3F"/>
    <w:rsid w:val="00CB2DB9"/>
    <w:rsid w:val="00CC6518"/>
    <w:rsid w:val="00CD26E2"/>
    <w:rsid w:val="00CD3E4A"/>
    <w:rsid w:val="00CE0AA6"/>
    <w:rsid w:val="00CE40C4"/>
    <w:rsid w:val="00CE7C0C"/>
    <w:rsid w:val="00CF0BE7"/>
    <w:rsid w:val="00D11CE8"/>
    <w:rsid w:val="00D12068"/>
    <w:rsid w:val="00D12A8E"/>
    <w:rsid w:val="00D143B5"/>
    <w:rsid w:val="00D2466F"/>
    <w:rsid w:val="00D2507C"/>
    <w:rsid w:val="00D366FD"/>
    <w:rsid w:val="00D36CFC"/>
    <w:rsid w:val="00D80D60"/>
    <w:rsid w:val="00D975B5"/>
    <w:rsid w:val="00DA2978"/>
    <w:rsid w:val="00DA4D6A"/>
    <w:rsid w:val="00DA4F27"/>
    <w:rsid w:val="00DB19D8"/>
    <w:rsid w:val="00DC0C5B"/>
    <w:rsid w:val="00DC3F47"/>
    <w:rsid w:val="00DC4B42"/>
    <w:rsid w:val="00DD017A"/>
    <w:rsid w:val="00DE4D5B"/>
    <w:rsid w:val="00DF5BEF"/>
    <w:rsid w:val="00E01B1A"/>
    <w:rsid w:val="00E11F4A"/>
    <w:rsid w:val="00E15369"/>
    <w:rsid w:val="00E216CB"/>
    <w:rsid w:val="00E4118C"/>
    <w:rsid w:val="00E47660"/>
    <w:rsid w:val="00E60EEA"/>
    <w:rsid w:val="00E633F1"/>
    <w:rsid w:val="00E659C4"/>
    <w:rsid w:val="00E71A24"/>
    <w:rsid w:val="00E7569E"/>
    <w:rsid w:val="00E76F76"/>
    <w:rsid w:val="00E953F9"/>
    <w:rsid w:val="00EA7194"/>
    <w:rsid w:val="00EA72E1"/>
    <w:rsid w:val="00EB17A4"/>
    <w:rsid w:val="00EB76A5"/>
    <w:rsid w:val="00EF3339"/>
    <w:rsid w:val="00F00E3B"/>
    <w:rsid w:val="00F0481A"/>
    <w:rsid w:val="00F10349"/>
    <w:rsid w:val="00F13BEF"/>
    <w:rsid w:val="00F14B97"/>
    <w:rsid w:val="00F45DA0"/>
    <w:rsid w:val="00F8341D"/>
    <w:rsid w:val="00F844E5"/>
    <w:rsid w:val="00F85CD1"/>
    <w:rsid w:val="00FA0338"/>
    <w:rsid w:val="00FA1C90"/>
    <w:rsid w:val="00FA295E"/>
    <w:rsid w:val="00FA6E51"/>
    <w:rsid w:val="00FB3EF7"/>
    <w:rsid w:val="00FC69B7"/>
    <w:rsid w:val="00FD7677"/>
    <w:rsid w:val="00FE130D"/>
    <w:rsid w:val="00FE668C"/>
    <w:rsid w:val="00FF37B7"/>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94B681F"/>
  <w15:docId w15:val="{E5E14154-DE9E-4ED9-B041-31BACAB68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2">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atentStyles>
  <w:style w:type="paragraph" w:default="1" w:styleId="Standaard">
    <w:name w:val="Normal"/>
    <w:qFormat/>
    <w:rsid w:val="00022E8E"/>
    <w:rPr>
      <w:rFonts w:eastAsiaTheme="minorEastAsia"/>
      <w:color w:val="414751" w:themeColor="text2" w:themeShade="BF"/>
      <w:sz w:val="20"/>
      <w:szCs w:val="20"/>
      <w:lang w:val="nl-NL"/>
    </w:rPr>
  </w:style>
  <w:style w:type="paragraph" w:styleId="Kop1">
    <w:name w:val="heading 1"/>
    <w:basedOn w:val="Standaard"/>
    <w:next w:val="Standaard"/>
    <w:link w:val="Kop1Char"/>
    <w:uiPriority w:val="9"/>
    <w:unhideWhenUsed/>
    <w:qFormat/>
    <w:rsid w:val="00022E8E"/>
    <w:pPr>
      <w:spacing w:before="360" w:after="40"/>
      <w:outlineLvl w:val="0"/>
    </w:pPr>
    <w:rPr>
      <w:rFonts w:asciiTheme="majorHAnsi" w:eastAsiaTheme="majorEastAsia" w:hAnsiTheme="majorHAnsi" w:cstheme="majorBidi"/>
      <w:smallCaps/>
      <w:spacing w:val="5"/>
      <w:sz w:val="32"/>
      <w:szCs w:val="32"/>
    </w:rPr>
  </w:style>
  <w:style w:type="paragraph" w:styleId="Kop2">
    <w:name w:val="heading 2"/>
    <w:basedOn w:val="Standaard"/>
    <w:next w:val="Standaard"/>
    <w:link w:val="Kop2Char"/>
    <w:uiPriority w:val="9"/>
    <w:unhideWhenUsed/>
    <w:qFormat/>
    <w:rsid w:val="00022E8E"/>
    <w:pPr>
      <w:spacing w:after="0"/>
      <w:outlineLvl w:val="1"/>
    </w:pPr>
    <w:rPr>
      <w:rFonts w:asciiTheme="majorHAnsi" w:eastAsiaTheme="majorEastAsia" w:hAnsiTheme="majorHAnsi" w:cstheme="majorBidi"/>
      <w:sz w:val="28"/>
      <w:szCs w:val="28"/>
    </w:rPr>
  </w:style>
  <w:style w:type="paragraph" w:styleId="Kop3">
    <w:name w:val="heading 3"/>
    <w:basedOn w:val="Standaard"/>
    <w:next w:val="Standaard"/>
    <w:link w:val="Kop3Char"/>
    <w:uiPriority w:val="9"/>
    <w:unhideWhenUsed/>
    <w:qFormat/>
    <w:rsid w:val="00022E8E"/>
    <w:pPr>
      <w:spacing w:after="0"/>
      <w:outlineLvl w:val="2"/>
    </w:pPr>
    <w:rPr>
      <w:rFonts w:asciiTheme="majorHAnsi" w:eastAsiaTheme="majorEastAsia" w:hAnsiTheme="majorHAnsi" w:cstheme="majorBidi"/>
      <w:spacing w:val="5"/>
      <w:sz w:val="24"/>
      <w:szCs w:val="24"/>
    </w:rPr>
  </w:style>
  <w:style w:type="paragraph" w:styleId="Kop4">
    <w:name w:val="heading 4"/>
    <w:basedOn w:val="Standaard"/>
    <w:next w:val="Standaard"/>
    <w:link w:val="Kop4Char"/>
    <w:uiPriority w:val="9"/>
    <w:semiHidden/>
    <w:unhideWhenUsed/>
    <w:qFormat/>
    <w:rsid w:val="00022E8E"/>
    <w:pPr>
      <w:spacing w:after="0"/>
      <w:outlineLvl w:val="3"/>
    </w:pPr>
    <w:rPr>
      <w:rFonts w:asciiTheme="majorHAnsi" w:eastAsiaTheme="majorEastAsia" w:hAnsiTheme="majorHAnsi" w:cstheme="majorBidi"/>
      <w:color w:val="E65B01" w:themeColor="accent1" w:themeShade="BF"/>
      <w:sz w:val="22"/>
      <w:szCs w:val="22"/>
    </w:rPr>
  </w:style>
  <w:style w:type="paragraph" w:styleId="Kop5">
    <w:name w:val="heading 5"/>
    <w:basedOn w:val="Standaard"/>
    <w:next w:val="Standaard"/>
    <w:link w:val="Kop5Char"/>
    <w:uiPriority w:val="9"/>
    <w:semiHidden/>
    <w:unhideWhenUsed/>
    <w:qFormat/>
    <w:rsid w:val="00022E8E"/>
    <w:pPr>
      <w:spacing w:after="0"/>
      <w:outlineLvl w:val="4"/>
    </w:pPr>
    <w:rPr>
      <w:i/>
      <w:iCs/>
      <w:color w:val="E65B01" w:themeColor="accent1" w:themeShade="BF"/>
      <w:sz w:val="22"/>
      <w:szCs w:val="22"/>
    </w:rPr>
  </w:style>
  <w:style w:type="paragraph" w:styleId="Kop6">
    <w:name w:val="heading 6"/>
    <w:basedOn w:val="Standaard"/>
    <w:next w:val="Standaard"/>
    <w:link w:val="Kop6Char"/>
    <w:uiPriority w:val="9"/>
    <w:semiHidden/>
    <w:unhideWhenUsed/>
    <w:qFormat/>
    <w:rsid w:val="00022E8E"/>
    <w:pPr>
      <w:spacing w:after="0"/>
      <w:outlineLvl w:val="5"/>
    </w:pPr>
    <w:rPr>
      <w:b/>
      <w:bCs/>
      <w:color w:val="E65B01" w:themeColor="accent1" w:themeShade="BF"/>
    </w:rPr>
  </w:style>
  <w:style w:type="paragraph" w:styleId="Kop7">
    <w:name w:val="heading 7"/>
    <w:basedOn w:val="Standaard"/>
    <w:next w:val="Standaard"/>
    <w:link w:val="Kop7Char"/>
    <w:uiPriority w:val="9"/>
    <w:semiHidden/>
    <w:unhideWhenUsed/>
    <w:qFormat/>
    <w:rsid w:val="00022E8E"/>
    <w:pPr>
      <w:spacing w:after="0"/>
      <w:outlineLvl w:val="6"/>
    </w:pPr>
    <w:rPr>
      <w:b/>
      <w:bCs/>
      <w:i/>
      <w:iCs/>
      <w:color w:val="E65B01" w:themeColor="accent1" w:themeShade="BF"/>
    </w:rPr>
  </w:style>
  <w:style w:type="paragraph" w:styleId="Kop8">
    <w:name w:val="heading 8"/>
    <w:basedOn w:val="Standaard"/>
    <w:next w:val="Standaard"/>
    <w:link w:val="Kop8Char"/>
    <w:uiPriority w:val="9"/>
    <w:semiHidden/>
    <w:unhideWhenUsed/>
    <w:qFormat/>
    <w:rsid w:val="00022E8E"/>
    <w:pPr>
      <w:spacing w:after="0"/>
      <w:outlineLvl w:val="7"/>
    </w:pPr>
    <w:rPr>
      <w:b/>
      <w:bCs/>
      <w:color w:val="3667C3" w:themeColor="accent2" w:themeShade="BF"/>
    </w:rPr>
  </w:style>
  <w:style w:type="paragraph" w:styleId="Kop9">
    <w:name w:val="heading 9"/>
    <w:basedOn w:val="Standaard"/>
    <w:next w:val="Standaard"/>
    <w:link w:val="Kop9Char"/>
    <w:uiPriority w:val="9"/>
    <w:semiHidden/>
    <w:unhideWhenUsed/>
    <w:qFormat/>
    <w:rsid w:val="00022E8E"/>
    <w:pPr>
      <w:spacing w:after="0"/>
      <w:outlineLvl w:val="8"/>
    </w:pPr>
    <w:rPr>
      <w:b/>
      <w:bCs/>
      <w:i/>
      <w:iCs/>
      <w:color w:val="3667C3" w:themeColor="accent2" w:themeShade="BF"/>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2E8E"/>
    <w:rPr>
      <w:rFonts w:asciiTheme="majorHAnsi" w:eastAsiaTheme="majorEastAsia" w:hAnsiTheme="majorHAnsi" w:cstheme="majorBidi"/>
      <w:smallCaps/>
      <w:color w:val="414751" w:themeColor="text2" w:themeShade="BF"/>
      <w:spacing w:val="5"/>
      <w:sz w:val="32"/>
      <w:szCs w:val="32"/>
    </w:rPr>
  </w:style>
  <w:style w:type="character" w:customStyle="1" w:styleId="Kop2Char">
    <w:name w:val="Kop 2 Char"/>
    <w:basedOn w:val="Standaardalinea-lettertype"/>
    <w:link w:val="Kop2"/>
    <w:uiPriority w:val="9"/>
    <w:rsid w:val="00022E8E"/>
    <w:rPr>
      <w:rFonts w:asciiTheme="majorHAnsi" w:eastAsiaTheme="majorEastAsia" w:hAnsiTheme="majorHAnsi" w:cstheme="majorBidi"/>
      <w:color w:val="414751" w:themeColor="text2" w:themeShade="BF"/>
      <w:sz w:val="28"/>
      <w:szCs w:val="28"/>
    </w:rPr>
  </w:style>
  <w:style w:type="paragraph" w:styleId="Titel">
    <w:name w:val="Title"/>
    <w:basedOn w:val="Standaard"/>
    <w:link w:val="TitelChar"/>
    <w:uiPriority w:val="10"/>
    <w:qFormat/>
    <w:rsid w:val="00022E8E"/>
    <w:rPr>
      <w:rFonts w:asciiTheme="majorHAnsi" w:eastAsiaTheme="majorEastAsia" w:hAnsiTheme="majorHAnsi" w:cstheme="majorBidi"/>
      <w:smallCaps/>
      <w:color w:val="FE8637" w:themeColor="accent1"/>
      <w:spacing w:val="10"/>
      <w:sz w:val="48"/>
      <w:szCs w:val="48"/>
    </w:rPr>
  </w:style>
  <w:style w:type="character" w:customStyle="1" w:styleId="TitelChar">
    <w:name w:val="Titel Char"/>
    <w:basedOn w:val="Standaardalinea-lettertype"/>
    <w:link w:val="Titel"/>
    <w:uiPriority w:val="10"/>
    <w:rsid w:val="00022E8E"/>
    <w:rPr>
      <w:rFonts w:asciiTheme="majorHAnsi" w:eastAsiaTheme="majorEastAsia" w:hAnsiTheme="majorHAnsi" w:cstheme="majorBidi"/>
      <w:smallCaps/>
      <w:color w:val="FE8637" w:themeColor="accent1"/>
      <w:spacing w:val="10"/>
      <w:sz w:val="48"/>
      <w:szCs w:val="48"/>
    </w:rPr>
  </w:style>
  <w:style w:type="paragraph" w:styleId="Ondertitel">
    <w:name w:val="Subtitle"/>
    <w:basedOn w:val="Standaard"/>
    <w:link w:val="OndertitelChar"/>
    <w:uiPriority w:val="11"/>
    <w:qFormat/>
    <w:rsid w:val="00022E8E"/>
    <w:rPr>
      <w:i/>
      <w:iCs/>
      <w:color w:val="575F6D" w:themeColor="text2"/>
      <w:spacing w:val="5"/>
      <w:sz w:val="24"/>
      <w:szCs w:val="24"/>
    </w:rPr>
  </w:style>
  <w:style w:type="character" w:customStyle="1" w:styleId="OndertitelChar">
    <w:name w:val="Ondertitel Char"/>
    <w:basedOn w:val="Standaardalinea-lettertype"/>
    <w:link w:val="Ondertitel"/>
    <w:uiPriority w:val="11"/>
    <w:rsid w:val="00022E8E"/>
    <w:rPr>
      <w:i/>
      <w:iCs/>
      <w:color w:val="575F6D" w:themeColor="text2"/>
      <w:spacing w:val="5"/>
      <w:sz w:val="24"/>
      <w:szCs w:val="24"/>
    </w:rPr>
  </w:style>
  <w:style w:type="paragraph" w:styleId="Ballontekst">
    <w:name w:val="Balloon Text"/>
    <w:basedOn w:val="Standaard"/>
    <w:link w:val="BallontekstChar"/>
    <w:uiPriority w:val="99"/>
    <w:semiHidden/>
    <w:unhideWhenUsed/>
    <w:rsid w:val="00022E8E"/>
    <w:pPr>
      <w:spacing w:after="0" w:line="240" w:lineRule="auto"/>
    </w:pPr>
    <w:rPr>
      <w:rFonts w:hAnsi="Tahoma"/>
      <w:sz w:val="16"/>
      <w:szCs w:val="16"/>
    </w:rPr>
  </w:style>
  <w:style w:type="character" w:customStyle="1" w:styleId="BallontekstChar">
    <w:name w:val="Ballontekst Char"/>
    <w:basedOn w:val="Standaardalinea-lettertype"/>
    <w:link w:val="Ballontekst"/>
    <w:uiPriority w:val="99"/>
    <w:semiHidden/>
    <w:rsid w:val="00022E8E"/>
    <w:rPr>
      <w:rFonts w:eastAsiaTheme="minorEastAsia" w:hAnsi="Tahoma"/>
      <w:color w:val="414751" w:themeColor="text2" w:themeShade="BF"/>
      <w:sz w:val="16"/>
      <w:szCs w:val="16"/>
      <w:lang w:val="nl-NL"/>
    </w:rPr>
  </w:style>
  <w:style w:type="character" w:styleId="Titelvanboek">
    <w:name w:val="Book Title"/>
    <w:basedOn w:val="Standaardalinea-lettertype"/>
    <w:uiPriority w:val="33"/>
    <w:qFormat/>
    <w:rsid w:val="00022E8E"/>
    <w:rPr>
      <w:rFonts w:eastAsiaTheme="minorEastAsia" w:cstheme="minorBidi"/>
      <w:bCs w:val="0"/>
      <w:iCs w:val="0"/>
      <w:smallCaps/>
      <w:color w:val="000000"/>
      <w:spacing w:val="10"/>
      <w:szCs w:val="20"/>
      <w:lang w:val="nl-NL"/>
    </w:rPr>
  </w:style>
  <w:style w:type="numbering" w:customStyle="1" w:styleId="Lijstmetopsommingstekens">
    <w:name w:val="Lijst met opsommingstekens"/>
    <w:uiPriority w:val="99"/>
    <w:rsid w:val="00022E8E"/>
    <w:pPr>
      <w:numPr>
        <w:numId w:val="1"/>
      </w:numPr>
    </w:pPr>
  </w:style>
  <w:style w:type="paragraph" w:styleId="Bijschrift">
    <w:name w:val="caption"/>
    <w:basedOn w:val="Standaard"/>
    <w:next w:val="Standaard"/>
    <w:uiPriority w:val="99"/>
    <w:unhideWhenUsed/>
    <w:rsid w:val="00022E8E"/>
    <w:pPr>
      <w:spacing w:line="240" w:lineRule="auto"/>
      <w:jc w:val="right"/>
    </w:pPr>
    <w:rPr>
      <w:b/>
      <w:bCs/>
      <w:color w:val="E65B01" w:themeColor="accent1" w:themeShade="BF"/>
      <w:sz w:val="16"/>
      <w:szCs w:val="16"/>
    </w:rPr>
  </w:style>
  <w:style w:type="character" w:styleId="Nadruk">
    <w:name w:val="Emphasis"/>
    <w:uiPriority w:val="20"/>
    <w:qFormat/>
    <w:rsid w:val="00022E8E"/>
    <w:rPr>
      <w:rFonts w:eastAsiaTheme="minorEastAsia" w:cstheme="minorBidi"/>
      <w:b/>
      <w:bCs/>
      <w:i/>
      <w:iCs/>
      <w:color w:val="2B2F36" w:themeColor="text2" w:themeShade="80"/>
      <w:spacing w:val="10"/>
      <w:sz w:val="18"/>
      <w:szCs w:val="18"/>
      <w:lang w:val="nl-NL"/>
    </w:rPr>
  </w:style>
  <w:style w:type="paragraph" w:styleId="Voettekst">
    <w:name w:val="footer"/>
    <w:basedOn w:val="Standaard"/>
    <w:link w:val="VoettekstChar"/>
    <w:uiPriority w:val="99"/>
    <w:unhideWhenUsed/>
    <w:rsid w:val="00022E8E"/>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022E8E"/>
    <w:rPr>
      <w:color w:val="414751" w:themeColor="text2" w:themeShade="BF"/>
      <w:sz w:val="20"/>
    </w:rPr>
  </w:style>
  <w:style w:type="paragraph" w:styleId="Koptekst">
    <w:name w:val="header"/>
    <w:basedOn w:val="Standaard"/>
    <w:link w:val="KoptekstChar"/>
    <w:uiPriority w:val="99"/>
    <w:semiHidden/>
    <w:unhideWhenUsed/>
    <w:rsid w:val="00022E8E"/>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022E8E"/>
    <w:rPr>
      <w:color w:val="414751" w:themeColor="text2" w:themeShade="BF"/>
      <w:sz w:val="20"/>
    </w:rPr>
  </w:style>
  <w:style w:type="character" w:customStyle="1" w:styleId="Kop3Char">
    <w:name w:val="Kop 3 Char"/>
    <w:basedOn w:val="Standaardalinea-lettertype"/>
    <w:link w:val="Kop3"/>
    <w:uiPriority w:val="9"/>
    <w:rsid w:val="00022E8E"/>
    <w:rPr>
      <w:rFonts w:asciiTheme="majorHAnsi" w:eastAsiaTheme="majorEastAsia" w:hAnsiTheme="majorHAnsi" w:cstheme="majorBidi"/>
      <w:color w:val="414751" w:themeColor="text2" w:themeShade="BF"/>
      <w:spacing w:val="5"/>
      <w:sz w:val="24"/>
      <w:szCs w:val="24"/>
    </w:rPr>
  </w:style>
  <w:style w:type="character" w:customStyle="1" w:styleId="Kop4Char">
    <w:name w:val="Kop 4 Char"/>
    <w:basedOn w:val="Standaardalinea-lettertype"/>
    <w:link w:val="Kop4"/>
    <w:uiPriority w:val="9"/>
    <w:semiHidden/>
    <w:rsid w:val="00022E8E"/>
    <w:rPr>
      <w:rFonts w:asciiTheme="majorHAnsi" w:eastAsiaTheme="majorEastAsia" w:hAnsiTheme="majorHAnsi" w:cstheme="majorBidi"/>
      <w:color w:val="E65B01" w:themeColor="accent1" w:themeShade="BF"/>
    </w:rPr>
  </w:style>
  <w:style w:type="character" w:customStyle="1" w:styleId="Kop5Char">
    <w:name w:val="Kop 5 Char"/>
    <w:basedOn w:val="Standaardalinea-lettertype"/>
    <w:link w:val="Kop5"/>
    <w:uiPriority w:val="9"/>
    <w:semiHidden/>
    <w:rsid w:val="00022E8E"/>
    <w:rPr>
      <w:i/>
      <w:iCs/>
      <w:color w:val="E65B01" w:themeColor="accent1" w:themeShade="BF"/>
    </w:rPr>
  </w:style>
  <w:style w:type="character" w:customStyle="1" w:styleId="Kop6Char">
    <w:name w:val="Kop 6 Char"/>
    <w:basedOn w:val="Standaardalinea-lettertype"/>
    <w:link w:val="Kop6"/>
    <w:uiPriority w:val="9"/>
    <w:semiHidden/>
    <w:rsid w:val="00022E8E"/>
    <w:rPr>
      <w:b/>
      <w:bCs/>
      <w:color w:val="E65B01" w:themeColor="accent1" w:themeShade="BF"/>
      <w:sz w:val="20"/>
    </w:rPr>
  </w:style>
  <w:style w:type="character" w:customStyle="1" w:styleId="Kop7Char">
    <w:name w:val="Kop 7 Char"/>
    <w:basedOn w:val="Standaardalinea-lettertype"/>
    <w:link w:val="Kop7"/>
    <w:uiPriority w:val="9"/>
    <w:semiHidden/>
    <w:rsid w:val="00022E8E"/>
    <w:rPr>
      <w:b/>
      <w:bCs/>
      <w:i/>
      <w:iCs/>
      <w:color w:val="E65B01" w:themeColor="accent1" w:themeShade="BF"/>
      <w:sz w:val="20"/>
    </w:rPr>
  </w:style>
  <w:style w:type="character" w:customStyle="1" w:styleId="Kop8Char">
    <w:name w:val="Kop 8 Char"/>
    <w:basedOn w:val="Standaardalinea-lettertype"/>
    <w:link w:val="Kop8"/>
    <w:uiPriority w:val="9"/>
    <w:semiHidden/>
    <w:rsid w:val="00022E8E"/>
    <w:rPr>
      <w:b/>
      <w:bCs/>
      <w:color w:val="3667C3" w:themeColor="accent2" w:themeShade="BF"/>
      <w:sz w:val="20"/>
    </w:rPr>
  </w:style>
  <w:style w:type="character" w:customStyle="1" w:styleId="Kop9Char">
    <w:name w:val="Kop 9 Char"/>
    <w:basedOn w:val="Standaardalinea-lettertype"/>
    <w:link w:val="Kop9"/>
    <w:uiPriority w:val="9"/>
    <w:semiHidden/>
    <w:rsid w:val="00022E8E"/>
    <w:rPr>
      <w:b/>
      <w:bCs/>
      <w:i/>
      <w:iCs/>
      <w:color w:val="3667C3" w:themeColor="accent2" w:themeShade="BF"/>
      <w:sz w:val="18"/>
      <w:szCs w:val="18"/>
    </w:rPr>
  </w:style>
  <w:style w:type="character" w:styleId="Intensievebenadrukking">
    <w:name w:val="Intense Emphasis"/>
    <w:basedOn w:val="Standaardalinea-lettertype"/>
    <w:uiPriority w:val="21"/>
    <w:qFormat/>
    <w:rsid w:val="00022E8E"/>
    <w:rPr>
      <w:i/>
      <w:iCs/>
      <w:caps/>
      <w:color w:val="E65B01" w:themeColor="accent1" w:themeShade="BF"/>
      <w:spacing w:val="10"/>
      <w:sz w:val="18"/>
      <w:szCs w:val="18"/>
    </w:rPr>
  </w:style>
  <w:style w:type="paragraph" w:styleId="Citaat">
    <w:name w:val="Quote"/>
    <w:basedOn w:val="Standaard"/>
    <w:link w:val="CitaatChar"/>
    <w:uiPriority w:val="29"/>
    <w:qFormat/>
    <w:rsid w:val="00022E8E"/>
    <w:rPr>
      <w:i/>
      <w:iCs/>
    </w:rPr>
  </w:style>
  <w:style w:type="character" w:customStyle="1" w:styleId="CitaatChar">
    <w:name w:val="Citaat Char"/>
    <w:basedOn w:val="Standaardalinea-lettertype"/>
    <w:link w:val="Citaat"/>
    <w:uiPriority w:val="29"/>
    <w:rsid w:val="00022E8E"/>
    <w:rPr>
      <w:i/>
      <w:iCs/>
      <w:color w:val="414751" w:themeColor="text2" w:themeShade="BF"/>
      <w:sz w:val="20"/>
    </w:rPr>
  </w:style>
  <w:style w:type="paragraph" w:styleId="Duidelijkcitaat">
    <w:name w:val="Intense Quote"/>
    <w:basedOn w:val="Citaat"/>
    <w:link w:val="DuidelijkcitaatChar"/>
    <w:uiPriority w:val="30"/>
    <w:qFormat/>
    <w:rsid w:val="00022E8E"/>
    <w:pPr>
      <w:pBdr>
        <w:bottom w:val="double" w:sz="4" w:space="4" w:color="FE8637" w:themeColor="accent1"/>
      </w:pBdr>
      <w:spacing w:line="300" w:lineRule="auto"/>
      <w:ind w:left="936" w:right="936"/>
    </w:pPr>
    <w:rPr>
      <w:i w:val="0"/>
      <w:color w:val="E65B01" w:themeColor="accent1" w:themeShade="BF"/>
    </w:rPr>
  </w:style>
  <w:style w:type="character" w:customStyle="1" w:styleId="DuidelijkcitaatChar">
    <w:name w:val="Duidelijk citaat Char"/>
    <w:basedOn w:val="Standaardalinea-lettertype"/>
    <w:link w:val="Duidelijkcitaat"/>
    <w:uiPriority w:val="30"/>
    <w:rsid w:val="00022E8E"/>
    <w:rPr>
      <w:color w:val="E65B01" w:themeColor="accent1" w:themeShade="BF"/>
      <w:sz w:val="20"/>
    </w:rPr>
  </w:style>
  <w:style w:type="character" w:styleId="Intensieveverwijzing">
    <w:name w:val="Intense Reference"/>
    <w:basedOn w:val="Standaardalinea-lettertype"/>
    <w:uiPriority w:val="32"/>
    <w:qFormat/>
    <w:rsid w:val="00022E8E"/>
    <w:rPr>
      <w:b/>
      <w:bCs/>
      <w:caps/>
      <w:color w:val="3667C3" w:themeColor="accent2" w:themeShade="BF"/>
      <w:spacing w:val="5"/>
      <w:sz w:val="18"/>
      <w:szCs w:val="18"/>
    </w:rPr>
  </w:style>
  <w:style w:type="paragraph" w:styleId="Lijstalinea">
    <w:name w:val="List Paragraph"/>
    <w:basedOn w:val="Standaard"/>
    <w:uiPriority w:val="36"/>
    <w:unhideWhenUsed/>
    <w:qFormat/>
    <w:rsid w:val="00022E8E"/>
    <w:pPr>
      <w:ind w:left="720"/>
      <w:contextualSpacing/>
    </w:pPr>
  </w:style>
  <w:style w:type="paragraph" w:styleId="Standaardinspringing">
    <w:name w:val="Normal Indent"/>
    <w:basedOn w:val="Standaard"/>
    <w:uiPriority w:val="99"/>
    <w:unhideWhenUsed/>
    <w:rsid w:val="00022E8E"/>
    <w:pPr>
      <w:ind w:left="720"/>
      <w:contextualSpacing/>
    </w:pPr>
  </w:style>
  <w:style w:type="numbering" w:customStyle="1" w:styleId="Genummerdelijst">
    <w:name w:val="Genummerde lijst"/>
    <w:uiPriority w:val="99"/>
    <w:rsid w:val="00022E8E"/>
    <w:pPr>
      <w:numPr>
        <w:numId w:val="2"/>
      </w:numPr>
    </w:pPr>
  </w:style>
  <w:style w:type="character" w:styleId="Zwaar">
    <w:name w:val="Strong"/>
    <w:basedOn w:val="Standaardalinea-lettertype"/>
    <w:uiPriority w:val="22"/>
    <w:qFormat/>
    <w:rsid w:val="00022E8E"/>
    <w:rPr>
      <w:b/>
      <w:bCs/>
    </w:rPr>
  </w:style>
  <w:style w:type="character" w:styleId="Subtielebenadrukking">
    <w:name w:val="Subtle Emphasis"/>
    <w:basedOn w:val="Standaardalinea-lettertype"/>
    <w:uiPriority w:val="19"/>
    <w:qFormat/>
    <w:rsid w:val="00022E8E"/>
    <w:rPr>
      <w:i/>
      <w:iCs/>
      <w:color w:val="E65B01" w:themeColor="accent1" w:themeShade="BF"/>
    </w:rPr>
  </w:style>
  <w:style w:type="character" w:styleId="Subtieleverwijzing">
    <w:name w:val="Subtle Reference"/>
    <w:basedOn w:val="Standaardalinea-lettertype"/>
    <w:uiPriority w:val="31"/>
    <w:qFormat/>
    <w:rsid w:val="00022E8E"/>
    <w:rPr>
      <w:b/>
      <w:bCs/>
      <w:i/>
      <w:iCs/>
      <w:color w:val="3667C3" w:themeColor="accent2" w:themeShade="BF"/>
    </w:rPr>
  </w:style>
  <w:style w:type="table" w:styleId="Tabelraster">
    <w:name w:val="Table Grid"/>
    <w:basedOn w:val="Standaardtabel"/>
    <w:uiPriority w:val="1"/>
    <w:rsid w:val="00022E8E"/>
    <w:pPr>
      <w:spacing w:after="0" w:line="240" w:lineRule="auto"/>
    </w:pPr>
    <w:rPr>
      <w:rFonts w:eastAsiaTheme="minorEastAsia"/>
      <w:lang w:val="nl-N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kstvantijdelijkeaanduiding">
    <w:name w:val="Placeholder Text"/>
    <w:basedOn w:val="Standaardalinea-lettertype"/>
    <w:uiPriority w:val="99"/>
    <w:semiHidden/>
    <w:qFormat/>
    <w:rsid w:val="00022E8E"/>
    <w:rPr>
      <w:color w:val="808080"/>
    </w:rPr>
  </w:style>
  <w:style w:type="paragraph" w:styleId="Kopvaninhoudsopgave">
    <w:name w:val="TOC Heading"/>
    <w:basedOn w:val="Kop1"/>
    <w:next w:val="Standaard"/>
    <w:uiPriority w:val="39"/>
    <w:unhideWhenUsed/>
    <w:qFormat/>
    <w:rsid w:val="003B384B"/>
    <w:pPr>
      <w:keepNext/>
      <w:keepLines/>
      <w:spacing w:before="240" w:after="0" w:line="259" w:lineRule="auto"/>
      <w:outlineLvl w:val="9"/>
    </w:pPr>
    <w:rPr>
      <w:smallCaps w:val="0"/>
      <w:color w:val="E65B01" w:themeColor="accent1" w:themeShade="BF"/>
      <w:spacing w:val="0"/>
      <w:lang w:val="en-US"/>
    </w:rPr>
  </w:style>
  <w:style w:type="paragraph" w:styleId="Inhopg1">
    <w:name w:val="toc 1"/>
    <w:basedOn w:val="Standaard"/>
    <w:next w:val="Standaard"/>
    <w:autoRedefine/>
    <w:uiPriority w:val="39"/>
    <w:unhideWhenUsed/>
    <w:qFormat/>
    <w:rsid w:val="003B384B"/>
    <w:pPr>
      <w:spacing w:after="100"/>
    </w:pPr>
  </w:style>
  <w:style w:type="paragraph" w:styleId="Inhopg2">
    <w:name w:val="toc 2"/>
    <w:basedOn w:val="Standaard"/>
    <w:next w:val="Standaard"/>
    <w:autoRedefine/>
    <w:uiPriority w:val="39"/>
    <w:unhideWhenUsed/>
    <w:qFormat/>
    <w:rsid w:val="003B384B"/>
    <w:pPr>
      <w:spacing w:after="100"/>
      <w:ind w:left="200"/>
    </w:pPr>
  </w:style>
  <w:style w:type="character" w:styleId="Hyperlink">
    <w:name w:val="Hyperlink"/>
    <w:basedOn w:val="Standaardalinea-lettertype"/>
    <w:uiPriority w:val="99"/>
    <w:unhideWhenUsed/>
    <w:rsid w:val="003B384B"/>
    <w:rPr>
      <w:color w:val="D2611C" w:themeColor="hyperlink"/>
      <w:u w:val="single"/>
    </w:rPr>
  </w:style>
  <w:style w:type="paragraph" w:styleId="Inhopg3">
    <w:name w:val="toc 3"/>
    <w:basedOn w:val="Standaard"/>
    <w:next w:val="Standaard"/>
    <w:autoRedefine/>
    <w:uiPriority w:val="39"/>
    <w:unhideWhenUsed/>
    <w:qFormat/>
    <w:rsid w:val="00D143B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wight\AppData\Roaming\Microsoft\Templates\Rapport%20(ontwerp%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3D915CF38B4002A7101A29BBE763B4"/>
        <w:category>
          <w:name w:val="Algemeen"/>
          <w:gallery w:val="placeholder"/>
        </w:category>
        <w:types>
          <w:type w:val="bbPlcHdr"/>
        </w:types>
        <w:behaviors>
          <w:behavior w:val="content"/>
        </w:behaviors>
        <w:guid w:val="{6AF8CA8F-E52C-41A7-B815-E5501BCAB495}"/>
      </w:docPartPr>
      <w:docPartBody>
        <w:p w:rsidR="00E04B35" w:rsidRDefault="001420FF">
          <w:pPr>
            <w:pStyle w:val="D93D915CF38B4002A7101A29BBE763B4"/>
          </w:pPr>
          <w:r>
            <w:t>[Geef de ondertitel van het document op]</w:t>
          </w:r>
        </w:p>
      </w:docPartBody>
    </w:docPart>
    <w:docPart>
      <w:docPartPr>
        <w:name w:val="C8FDDC6DC7E3479096340EAA7CC4EE62"/>
        <w:category>
          <w:name w:val="Algemeen"/>
          <w:gallery w:val="placeholder"/>
        </w:category>
        <w:types>
          <w:type w:val="bbPlcHdr"/>
        </w:types>
        <w:behaviors>
          <w:behavior w:val="content"/>
        </w:behaviors>
        <w:guid w:val="{31002437-184B-408C-8F2C-1A12C6F557A4}"/>
      </w:docPartPr>
      <w:docPartBody>
        <w:p w:rsidR="00E04B35" w:rsidRDefault="001420FF">
          <w:pPr>
            <w:pStyle w:val="C8FDDC6DC7E3479096340EAA7CC4EE62"/>
          </w:pPr>
          <w:r>
            <w:rPr>
              <w:rFonts w:asciiTheme="majorHAnsi" w:eastAsiaTheme="majorEastAsia" w:hAnsiTheme="majorHAnsi" w:cstheme="majorBidi"/>
              <w:smallCaps/>
              <w:color w:val="833C0B" w:themeColor="accent2" w:themeShade="80"/>
              <w:spacing w:val="20"/>
              <w:sz w:val="56"/>
              <w:szCs w:val="56"/>
            </w:rPr>
            <w:t>[Geef de titel van het document op]</w:t>
          </w:r>
        </w:p>
      </w:docPartBody>
    </w:docPart>
    <w:docPart>
      <w:docPartPr>
        <w:name w:val="8A5CA2D3DCEA429B921EDC0626874A71"/>
        <w:category>
          <w:name w:val="Algemeen"/>
          <w:gallery w:val="placeholder"/>
        </w:category>
        <w:types>
          <w:type w:val="bbPlcHdr"/>
        </w:types>
        <w:behaviors>
          <w:behavior w:val="content"/>
        </w:behaviors>
        <w:guid w:val="{CD4DC2D3-FD1A-45D6-9CF0-1E64CBA10DB2}"/>
      </w:docPartPr>
      <w:docPartBody>
        <w:p w:rsidR="00E04B35" w:rsidRDefault="001420FF">
          <w:pPr>
            <w:pStyle w:val="8A5CA2D3DCEA429B921EDC0626874A71"/>
          </w:pPr>
          <w:r>
            <w:rPr>
              <w:i/>
              <w:iCs/>
              <w:color w:val="833C0B" w:themeColor="accent2" w:themeShade="80"/>
              <w:sz w:val="28"/>
              <w:szCs w:val="28"/>
            </w:rPr>
            <w:t>[Geef de ondertitel van het document op]</w:t>
          </w:r>
        </w:p>
      </w:docPartBody>
    </w:docPart>
    <w:docPart>
      <w:docPartPr>
        <w:name w:val="9F366FE32DCF49349A8C453185C335B1"/>
        <w:category>
          <w:name w:val="Algemeen"/>
          <w:gallery w:val="placeholder"/>
        </w:category>
        <w:types>
          <w:type w:val="bbPlcHdr"/>
        </w:types>
        <w:behaviors>
          <w:behavior w:val="content"/>
        </w:behaviors>
        <w:guid w:val="{2BA30805-4EB2-4439-A2DD-168DDA380943}"/>
      </w:docPartPr>
      <w:docPartBody>
        <w:p w:rsidR="00E04B35" w:rsidRDefault="001420FF">
          <w:pPr>
            <w:pStyle w:val="9F366FE32DCF49349A8C453185C335B1"/>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0FF"/>
    <w:rsid w:val="001420FF"/>
    <w:rsid w:val="002A1788"/>
    <w:rsid w:val="003A4DEE"/>
    <w:rsid w:val="0082101A"/>
    <w:rsid w:val="00892689"/>
    <w:rsid w:val="00DC0430"/>
    <w:rsid w:val="00E0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Kop2">
    <w:name w:val="heading 2"/>
    <w:basedOn w:val="Standaard"/>
    <w:next w:val="Standaard"/>
    <w:link w:val="Kop2Char"/>
    <w:uiPriority w:val="2"/>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9520ABF087C4425B01795A3D06C32F2">
    <w:name w:val="39520ABF087C4425B01795A3D06C32F2"/>
  </w:style>
  <w:style w:type="paragraph" w:customStyle="1" w:styleId="D93D915CF38B4002A7101A29BBE763B4">
    <w:name w:val="D93D915CF38B4002A7101A29BBE763B4"/>
  </w:style>
  <w:style w:type="character" w:customStyle="1" w:styleId="Kop1Char">
    <w:name w:val="Kop 1 Char"/>
    <w:basedOn w:val="Standaardalinea-lettertype"/>
    <w:link w:val="Kop1"/>
    <w:uiPriority w:val="1"/>
    <w:rPr>
      <w:rFonts w:asciiTheme="majorHAnsi" w:eastAsiaTheme="minorHAnsi" w:hAnsiTheme="majorHAnsi" w:cstheme="minorHAnsi"/>
      <w:smallCaps/>
      <w:color w:val="323E4F" w:themeColor="text2" w:themeShade="BF"/>
      <w:spacing w:val="5"/>
      <w:sz w:val="32"/>
      <w:szCs w:val="32"/>
    </w:rPr>
  </w:style>
  <w:style w:type="character" w:customStyle="1" w:styleId="Kop2Char">
    <w:name w:val="Kop 2 Char"/>
    <w:basedOn w:val="Standaardalinea-lettertype"/>
    <w:link w:val="Kop2"/>
    <w:uiPriority w:val="2"/>
    <w:rPr>
      <w:rFonts w:asciiTheme="majorHAnsi" w:eastAsiaTheme="minorHAnsi" w:hAnsiTheme="majorHAnsi" w:cstheme="minorHAnsi"/>
      <w:color w:val="323E4F" w:themeColor="text2" w:themeShade="BF"/>
      <w:sz w:val="28"/>
      <w:szCs w:val="28"/>
    </w:rPr>
  </w:style>
  <w:style w:type="paragraph" w:customStyle="1" w:styleId="FD0B8B87128E404B8B577DA1844C2CF8">
    <w:name w:val="FD0B8B87128E404B8B577DA1844C2CF8"/>
  </w:style>
  <w:style w:type="paragraph" w:customStyle="1" w:styleId="C8FDDC6DC7E3479096340EAA7CC4EE62">
    <w:name w:val="C8FDDC6DC7E3479096340EAA7CC4EE62"/>
  </w:style>
  <w:style w:type="paragraph" w:customStyle="1" w:styleId="8A5CA2D3DCEA429B921EDC0626874A71">
    <w:name w:val="8A5CA2D3DCEA429B921EDC0626874A71"/>
  </w:style>
  <w:style w:type="paragraph" w:customStyle="1" w:styleId="9F366FE32DCF49349A8C453185C335B1">
    <w:name w:val="9F366FE32DCF49349A8C453185C335B1"/>
  </w:style>
  <w:style w:type="paragraph" w:customStyle="1" w:styleId="ABBC4A0C21F648B4AB3C46B56BD51A3D">
    <w:name w:val="ABBC4A0C21F648B4AB3C46B56BD51A3D"/>
  </w:style>
  <w:style w:type="paragraph" w:customStyle="1" w:styleId="CBC33FE1BB194A5B9AFB55421968F7B2">
    <w:name w:val="CBC33FE1BB194A5B9AFB55421968F7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2016-06-20T00:00:00</PublishDate>
  <Abstract>Fastdevelopment</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BF17DD-C347-4FE4-9E5B-6A8604A23E25}">
  <ds:schemaRefs>
    <ds:schemaRef ds:uri="http://schemas.microsoft.com/sharepoint/v3/contenttype/form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22A35ADC-65E6-476A-B701-C2311DD8D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Oriel)</Template>
  <TotalTime>244</TotalTime>
  <Pages>8</Pages>
  <Words>945</Words>
  <Characters>5389</Characters>
  <Application>Microsoft Office Word</Application>
  <DocSecurity>0</DocSecurity>
  <Lines>44</Lines>
  <Paragraphs>12</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ToolsForEver</vt:lpstr>
      <vt:lpstr/>
      <vt:lpstr>Heading 1</vt:lpstr>
      <vt:lpstr>    Heading 2</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ToolsForEver</dc:title>
  <dc:subject>3.3 Acceptatietest</dc:subject>
  <dc:creator>Dwight</dc:creator>
  <cp:keywords/>
  <dc:description/>
  <cp:lastModifiedBy>Dwight</cp:lastModifiedBy>
  <cp:revision>295</cp:revision>
  <dcterms:created xsi:type="dcterms:W3CDTF">2016-06-27T08:42:00Z</dcterms:created>
  <dcterms:modified xsi:type="dcterms:W3CDTF">2016-06-27T13:34:00Z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